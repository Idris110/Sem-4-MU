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7550" w:rsidRDefault="005A7550">
      <w:pPr>
        <w:rPr>
          <w:noProof/>
        </w:rPr>
      </w:pPr>
      <w:r>
        <w:rPr>
          <w:noProof/>
        </w:rPr>
        <w:drawing>
          <wp:inline distT="0" distB="0" distL="0" distR="0" wp14:anchorId="04D588BC" wp14:editId="2B471556">
            <wp:extent cx="6858000" cy="901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83AC8" wp14:editId="497CFA60">
            <wp:extent cx="6855460" cy="9144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9E3CC" wp14:editId="71ACDB72">
            <wp:extent cx="6841490" cy="914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BC1242" wp14:editId="4FD7C2FB">
            <wp:extent cx="6841490" cy="9144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629A9" wp14:editId="371CD072">
            <wp:extent cx="6857058" cy="2585151"/>
            <wp:effectExtent l="0" t="0" r="127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535" b="44042"/>
                    <a:stretch/>
                  </pic:blipFill>
                  <pic:spPr bwMode="auto">
                    <a:xfrm>
                      <a:off x="0" y="0"/>
                      <a:ext cx="6858000" cy="258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550" w:rsidRDefault="005A7550">
      <w:pPr>
        <w:rPr>
          <w:noProof/>
        </w:rPr>
      </w:pPr>
    </w:p>
    <w:p w:rsidR="005A7550" w:rsidRDefault="005A7550">
      <w:pPr>
        <w:rPr>
          <w:noProof/>
        </w:rPr>
      </w:pPr>
    </w:p>
    <w:p w:rsidR="005A7550" w:rsidRDefault="005A7550">
      <w:pPr>
        <w:rPr>
          <w:noProof/>
        </w:rPr>
      </w:pPr>
    </w:p>
    <w:p w:rsidR="005A7550" w:rsidRDefault="005A7550">
      <w:pPr>
        <w:rPr>
          <w:noProof/>
        </w:rPr>
      </w:pPr>
    </w:p>
    <w:p w:rsidR="00A9204E" w:rsidRPr="005A7550" w:rsidRDefault="0039259C">
      <w:pPr>
        <w:rPr>
          <w:noProof/>
        </w:rPr>
      </w:pPr>
      <w:r w:rsidRPr="002727A4">
        <w:rPr>
          <w:rFonts w:ascii="Century Gothic" w:eastAsia="Yu Mincho Light" w:hAnsi="Century Gothic"/>
          <w:sz w:val="32"/>
          <w:szCs w:val="32"/>
        </w:rPr>
        <w:t>Program :</w:t>
      </w:r>
    </w:p>
    <w:p w:rsidR="0039259C" w:rsidRDefault="0039259C">
      <w:pPr>
        <w:rPr>
          <w:b/>
          <w:sz w:val="32"/>
          <w:szCs w:val="32"/>
        </w:rPr>
      </w:pPr>
    </w:p>
    <w:p w:rsidR="00F07816" w:rsidRDefault="00F07816" w:rsidP="00F0781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569CD6"/>
          <w:sz w:val="24"/>
          <w:szCs w:val="24"/>
        </w:rPr>
        <w:t>import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java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util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Scanner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569CD6"/>
          <w:sz w:val="24"/>
          <w:szCs w:val="24"/>
        </w:rPr>
        <w:t>public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569CD6"/>
          <w:sz w:val="24"/>
          <w:szCs w:val="24"/>
        </w:rPr>
        <w:t>class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InsertionSort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00612A" w:rsidRPr="005A7550" w:rsidRDefault="0000612A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5A7550">
        <w:rPr>
          <w:rFonts w:ascii="Consolas" w:eastAsia="Times New Roman" w:hAnsi="Consolas" w:cs="Consolas"/>
          <w:color w:val="569CD6"/>
          <w:sz w:val="24"/>
          <w:szCs w:val="24"/>
        </w:rPr>
        <w:t>public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569CD6"/>
          <w:sz w:val="24"/>
          <w:szCs w:val="24"/>
        </w:rPr>
        <w:t>static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void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String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[]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args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 {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Scanner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sc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new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Scanner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in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"Enter the number of elements : "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sc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nextInt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[]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new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"Enter the Elements : "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5A7550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++)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]=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sc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nextInt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swaps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IntsertnSort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println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5A7550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Sorted array :"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5A7550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++) {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5A7550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println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5A7550">
        <w:rPr>
          <w:rFonts w:ascii="Consolas" w:eastAsia="Times New Roman" w:hAnsi="Consolas" w:cs="Consolas"/>
          <w:color w:val="D7BA7D"/>
          <w:sz w:val="24"/>
          <w:szCs w:val="24"/>
        </w:rPr>
        <w:t>\n\n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Number of swaps : "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+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swaps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sc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close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00612A" w:rsidRPr="005A7550" w:rsidRDefault="0000612A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5A7550">
        <w:rPr>
          <w:rFonts w:ascii="Consolas" w:eastAsia="Times New Roman" w:hAnsi="Consolas" w:cs="Consolas"/>
          <w:color w:val="569CD6"/>
          <w:sz w:val="24"/>
          <w:szCs w:val="24"/>
        </w:rPr>
        <w:t>private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569CD6"/>
          <w:sz w:val="24"/>
          <w:szCs w:val="24"/>
        </w:rPr>
        <w:t>static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IntsertnSort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[]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 {</w:t>
      </w:r>
    </w:p>
    <w:p w:rsidR="0000612A" w:rsidRPr="005A7550" w:rsidRDefault="0000612A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swaps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5A7550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println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5A7550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 xml:space="preserve">***Insertion Sort*** </w:t>
      </w:r>
      <w:r w:rsidRPr="005A7550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Passes :"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5A7550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length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++){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5A7550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&gt;=</w:t>
      </w:r>
      <w:r w:rsidRPr="005A7550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--){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]&gt;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5A7550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] =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swaps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                }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5A7550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swaps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00612A" w:rsidRPr="005A7550" w:rsidRDefault="0000612A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00612A" w:rsidRPr="005A7550" w:rsidRDefault="0000612A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5A7550">
        <w:rPr>
          <w:rFonts w:ascii="Consolas" w:eastAsia="Times New Roman" w:hAnsi="Consolas" w:cs="Consolas"/>
          <w:color w:val="569CD6"/>
          <w:sz w:val="24"/>
          <w:szCs w:val="24"/>
        </w:rPr>
        <w:t>private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569CD6"/>
          <w:sz w:val="24"/>
          <w:szCs w:val="24"/>
        </w:rPr>
        <w:t>static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void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[]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 {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5A7550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length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++) {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5A7550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5A7550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5A7550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 == </w:t>
      </w:r>
      <w:r w:rsidRPr="005A7550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5A7550">
        <w:rPr>
          <w:rFonts w:ascii="Consolas" w:eastAsia="Times New Roman" w:hAnsi="Consolas" w:cs="Consolas"/>
          <w:color w:val="CE9178"/>
          <w:sz w:val="24"/>
          <w:szCs w:val="24"/>
        </w:rPr>
        <w:t>"   |"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5A7550">
        <w:rPr>
          <w:rFonts w:ascii="Consolas" w:eastAsia="Times New Roman" w:hAnsi="Consolas" w:cs="Consolas"/>
          <w:color w:val="4EC9B0"/>
          <w:sz w:val="24"/>
          <w:szCs w:val="24"/>
        </w:rPr>
        <w:t>System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4FC1FF"/>
          <w:sz w:val="24"/>
          <w:szCs w:val="24"/>
        </w:rPr>
        <w:t>out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5A7550">
        <w:rPr>
          <w:rFonts w:ascii="Consolas" w:eastAsia="Times New Roman" w:hAnsi="Consolas" w:cs="Consolas"/>
          <w:color w:val="DCDCAA"/>
          <w:sz w:val="24"/>
          <w:szCs w:val="24"/>
        </w:rPr>
        <w:t>println</w:t>
      </w: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827D1B" w:rsidRPr="005A7550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5A7550">
        <w:rPr>
          <w:rFonts w:ascii="Consolas" w:eastAsia="Times New Roman" w:hAnsi="Consolas" w:cs="Consolas"/>
          <w:color w:val="D4D4D4"/>
          <w:sz w:val="24"/>
          <w:szCs w:val="24"/>
        </w:rPr>
        <w:t>}</w:t>
      </w:r>
    </w:p>
    <w:p w:rsidR="00827D1B" w:rsidRPr="00827D1B" w:rsidRDefault="00827D1B" w:rsidP="00827D1B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27D1B" w:rsidRDefault="00827D1B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5A7550" w:rsidRDefault="005A7550">
      <w:pPr>
        <w:rPr>
          <w:rFonts w:ascii="Century Gothic" w:hAnsi="Century Gothic"/>
          <w:sz w:val="32"/>
          <w:szCs w:val="32"/>
        </w:rPr>
      </w:pPr>
    </w:p>
    <w:p w:rsidR="00F07816" w:rsidRPr="002727A4" w:rsidRDefault="0039259C">
      <w:pPr>
        <w:rPr>
          <w:rFonts w:ascii="Century Gothic" w:hAnsi="Century Gothic"/>
          <w:sz w:val="32"/>
          <w:szCs w:val="32"/>
        </w:rPr>
      </w:pPr>
      <w:bookmarkStart w:id="0" w:name="_GoBack"/>
      <w:bookmarkEnd w:id="0"/>
      <w:r w:rsidRPr="002727A4">
        <w:rPr>
          <w:rFonts w:ascii="Century Gothic" w:hAnsi="Century Gothic"/>
          <w:sz w:val="32"/>
          <w:szCs w:val="32"/>
        </w:rPr>
        <w:lastRenderedPageBreak/>
        <w:t>Output :</w:t>
      </w:r>
    </w:p>
    <w:p w:rsidR="00D459BE" w:rsidRDefault="00D459BE">
      <w:pPr>
        <w:rPr>
          <w:b/>
          <w:sz w:val="32"/>
          <w:szCs w:val="32"/>
        </w:rPr>
      </w:pPr>
    </w:p>
    <w:p w:rsidR="000253FF" w:rsidRDefault="0000612A" w:rsidP="003925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4D847E" wp14:editId="4CF1A961">
            <wp:extent cx="5676900" cy="340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550" w:rsidRDefault="005A7550" w:rsidP="0039259C">
      <w:pPr>
        <w:rPr>
          <w:sz w:val="32"/>
          <w:szCs w:val="32"/>
        </w:rPr>
      </w:pPr>
    </w:p>
    <w:p w:rsidR="005A7550" w:rsidRDefault="005A7550" w:rsidP="0039259C">
      <w:pPr>
        <w:rPr>
          <w:sz w:val="32"/>
          <w:szCs w:val="32"/>
        </w:rPr>
      </w:pPr>
    </w:p>
    <w:p w:rsidR="005A7550" w:rsidRPr="000253FF" w:rsidRDefault="005A7550" w:rsidP="003925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5C4790C" wp14:editId="549ACECB">
            <wp:extent cx="6523041" cy="17653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30" t="53806" b="11747"/>
                    <a:stretch/>
                  </pic:blipFill>
                  <pic:spPr bwMode="auto">
                    <a:xfrm>
                      <a:off x="0" y="0"/>
                      <a:ext cx="6526736" cy="176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A7550" w:rsidRPr="000253FF" w:rsidSect="0039259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52C8" w:rsidRDefault="00FB52C8" w:rsidP="00E548D8">
      <w:r>
        <w:separator/>
      </w:r>
    </w:p>
  </w:endnote>
  <w:endnote w:type="continuationSeparator" w:id="0">
    <w:p w:rsidR="00FB52C8" w:rsidRDefault="00FB52C8" w:rsidP="00E548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Mincho Light">
    <w:panose1 w:val="02020300000000000000"/>
    <w:charset w:val="80"/>
    <w:family w:val="roman"/>
    <w:pitch w:val="variable"/>
    <w:sig w:usb0="800002E7" w:usb1="2AC7FCF0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52C8" w:rsidRDefault="00FB52C8" w:rsidP="00E548D8">
      <w:r>
        <w:separator/>
      </w:r>
    </w:p>
  </w:footnote>
  <w:footnote w:type="continuationSeparator" w:id="0">
    <w:p w:rsidR="00FB52C8" w:rsidRDefault="00FB52C8" w:rsidP="00E548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9A458F2"/>
    <w:multiLevelType w:val="multilevel"/>
    <w:tmpl w:val="0416FB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9"/>
  </w:num>
  <w:num w:numId="2">
    <w:abstractNumId w:val="12"/>
  </w:num>
  <w:num w:numId="3">
    <w:abstractNumId w:val="10"/>
  </w:num>
  <w:num w:numId="4">
    <w:abstractNumId w:val="21"/>
  </w:num>
  <w:num w:numId="5">
    <w:abstractNumId w:val="13"/>
  </w:num>
  <w:num w:numId="6">
    <w:abstractNumId w:val="16"/>
  </w:num>
  <w:num w:numId="7">
    <w:abstractNumId w:val="18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4"/>
  </w:num>
  <w:num w:numId="19">
    <w:abstractNumId w:val="15"/>
  </w:num>
  <w:num w:numId="20">
    <w:abstractNumId w:val="20"/>
  </w:num>
  <w:num w:numId="21">
    <w:abstractNumId w:val="17"/>
  </w:num>
  <w:num w:numId="22">
    <w:abstractNumId w:val="11"/>
  </w:num>
  <w:num w:numId="23">
    <w:abstractNumId w:val="23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9AE"/>
    <w:rsid w:val="0000612A"/>
    <w:rsid w:val="000253FF"/>
    <w:rsid w:val="000A360E"/>
    <w:rsid w:val="00127A6B"/>
    <w:rsid w:val="00156BD7"/>
    <w:rsid w:val="002727A4"/>
    <w:rsid w:val="00361FCF"/>
    <w:rsid w:val="0039259C"/>
    <w:rsid w:val="0049037A"/>
    <w:rsid w:val="00494817"/>
    <w:rsid w:val="005A7550"/>
    <w:rsid w:val="005B5202"/>
    <w:rsid w:val="0064207A"/>
    <w:rsid w:val="00645252"/>
    <w:rsid w:val="006D3D74"/>
    <w:rsid w:val="007F509F"/>
    <w:rsid w:val="00827D1B"/>
    <w:rsid w:val="0083569A"/>
    <w:rsid w:val="008E55F3"/>
    <w:rsid w:val="00A329AE"/>
    <w:rsid w:val="00A9204E"/>
    <w:rsid w:val="00C808C0"/>
    <w:rsid w:val="00CD47F8"/>
    <w:rsid w:val="00D459BE"/>
    <w:rsid w:val="00DA6541"/>
    <w:rsid w:val="00E548D8"/>
    <w:rsid w:val="00F07816"/>
    <w:rsid w:val="00FB5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D5FB7"/>
  <w15:chartTrackingRefBased/>
  <w15:docId w15:val="{FDB86003-2C88-485D-8A14-E88FB1283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569A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paragraph" w:styleId="NormalWeb">
    <w:name w:val="Normal (Web)"/>
    <w:basedOn w:val="Normal"/>
    <w:uiPriority w:val="99"/>
    <w:semiHidden/>
    <w:unhideWhenUsed/>
    <w:rsid w:val="00DA654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oken">
    <w:name w:val="token"/>
    <w:basedOn w:val="DefaultParagraphFont"/>
    <w:rsid w:val="00DA6541"/>
  </w:style>
  <w:style w:type="character" w:customStyle="1" w:styleId="hljs-function">
    <w:name w:val="hljs-function"/>
    <w:basedOn w:val="DefaultParagraphFont"/>
    <w:rsid w:val="00DA6541"/>
  </w:style>
  <w:style w:type="character" w:customStyle="1" w:styleId="hljs-keyword">
    <w:name w:val="hljs-keyword"/>
    <w:basedOn w:val="DefaultParagraphFont"/>
    <w:rsid w:val="00DA6541"/>
  </w:style>
  <w:style w:type="character" w:customStyle="1" w:styleId="hljs-title">
    <w:name w:val="hljs-title"/>
    <w:basedOn w:val="DefaultParagraphFont"/>
    <w:rsid w:val="00DA6541"/>
  </w:style>
  <w:style w:type="character" w:customStyle="1" w:styleId="hljs-params">
    <w:name w:val="hljs-params"/>
    <w:basedOn w:val="DefaultParagraphFont"/>
    <w:rsid w:val="00DA6541"/>
  </w:style>
  <w:style w:type="character" w:customStyle="1" w:styleId="hljs-number">
    <w:name w:val="hljs-number"/>
    <w:basedOn w:val="DefaultParagraphFont"/>
    <w:rsid w:val="00DA6541"/>
  </w:style>
  <w:style w:type="character" w:customStyle="1" w:styleId="hljs-comment">
    <w:name w:val="hljs-comment"/>
    <w:basedOn w:val="DefaultParagraphFont"/>
    <w:rsid w:val="00DA65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2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6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9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65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4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1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0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2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9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12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7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1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7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9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83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smailRatlamwala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(blank).dotx</Template>
  <TotalTime>18</TotalTime>
  <Pages>7</Pages>
  <Words>216</Words>
  <Characters>1233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</cp:revision>
  <dcterms:created xsi:type="dcterms:W3CDTF">2022-01-26T20:13:00Z</dcterms:created>
  <dcterms:modified xsi:type="dcterms:W3CDTF">2022-01-27T18:05:00Z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