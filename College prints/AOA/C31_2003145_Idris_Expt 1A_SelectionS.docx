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259C" w:rsidRDefault="009D4B94">
      <w:pPr>
        <w:rPr>
          <w:noProof/>
        </w:rPr>
      </w:pPr>
      <w:r>
        <w:rPr>
          <w:noProof/>
        </w:rPr>
        <w:drawing>
          <wp:inline distT="0" distB="0" distL="0" distR="0" wp14:anchorId="2E7DC1ED" wp14:editId="597027F2">
            <wp:extent cx="6792595" cy="916318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260" r="945"/>
                    <a:stretch/>
                  </pic:blipFill>
                  <pic:spPr bwMode="auto">
                    <a:xfrm>
                      <a:off x="0" y="0"/>
                      <a:ext cx="6793157" cy="916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C5726" wp14:editId="21FEA9C6">
            <wp:extent cx="684149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A692B" wp14:editId="318C19F2">
            <wp:extent cx="6855460" cy="9144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91F41" wp14:editId="5959A4A8">
            <wp:extent cx="6855460" cy="9144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E5B3F" wp14:editId="382533F0">
            <wp:extent cx="6855460" cy="495201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5844"/>
                    <a:stretch/>
                  </pic:blipFill>
                  <pic:spPr bwMode="auto">
                    <a:xfrm>
                      <a:off x="0" y="0"/>
                      <a:ext cx="6855460" cy="495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7816">
        <w:rPr>
          <w:noProof/>
        </w:rPr>
        <w:br w:type="page"/>
      </w:r>
    </w:p>
    <w:p w:rsidR="00A9204E" w:rsidRPr="002727A4" w:rsidRDefault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>
      <w:pPr>
        <w:rPr>
          <w:b/>
          <w:sz w:val="32"/>
          <w:szCs w:val="32"/>
        </w:rPr>
      </w:pPr>
    </w:p>
    <w:p w:rsidR="00F07816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import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java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util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Scanner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public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class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SelectionSort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public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void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String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args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Scanner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new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Scanner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"Enter the number of elements : 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nextInt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new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"Enter the Elements : 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++)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]=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nextInt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selectnSort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bookmarkStart w:id="0" w:name="_GoBack"/>
      <w:bookmarkEnd w:id="0"/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Sorted array :"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++)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\n\n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Number of swaps : 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+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private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selectnSort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 xml:space="preserve">***Selection Sort*** 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Passes :"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min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min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]&gt;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])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min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]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min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min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] 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private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void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++) {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9D4B94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9D4B94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 == </w:t>
      </w:r>
      <w:r w:rsidRPr="009D4B94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9D4B94">
        <w:rPr>
          <w:rFonts w:ascii="Consolas" w:eastAsia="Times New Roman" w:hAnsi="Consolas" w:cs="Consolas"/>
          <w:color w:val="CE9178"/>
          <w:sz w:val="24"/>
          <w:szCs w:val="24"/>
        </w:rPr>
        <w:t>"   |"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9D4B94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9D4B94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F07816" w:rsidRPr="009D4B94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9D4B94">
        <w:rPr>
          <w:rFonts w:ascii="Consolas" w:eastAsia="Times New Roman" w:hAnsi="Consolas" w:cs="Consolas"/>
          <w:color w:val="D4D4D4"/>
          <w:sz w:val="24"/>
          <w:szCs w:val="24"/>
        </w:rPr>
        <w:t>}</w:t>
      </w:r>
    </w:p>
    <w:p w:rsidR="00CD47F8" w:rsidRPr="00F07816" w:rsidRDefault="00CD47F8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lastRenderedPageBreak/>
        <w:t>Output :</w:t>
      </w:r>
    </w:p>
    <w:p w:rsidR="00F07816" w:rsidRPr="002727A4" w:rsidRDefault="00F07816">
      <w:pPr>
        <w:rPr>
          <w:rFonts w:ascii="Century Gothic" w:hAnsi="Century Gothic"/>
          <w:sz w:val="32"/>
          <w:szCs w:val="32"/>
        </w:rPr>
      </w:pPr>
    </w:p>
    <w:p w:rsidR="00D459BE" w:rsidRDefault="00F07816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5883BFF" wp14:editId="5508497C">
            <wp:extent cx="6143625" cy="3314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FF" w:rsidRDefault="000253FF" w:rsidP="0039259C">
      <w:pPr>
        <w:rPr>
          <w:sz w:val="32"/>
          <w:szCs w:val="32"/>
        </w:rPr>
      </w:pPr>
    </w:p>
    <w:p w:rsidR="009D4B94" w:rsidRDefault="009D4B94" w:rsidP="0039259C">
      <w:pPr>
        <w:rPr>
          <w:sz w:val="32"/>
          <w:szCs w:val="32"/>
        </w:rPr>
      </w:pPr>
    </w:p>
    <w:p w:rsidR="009D4B94" w:rsidRDefault="009D4B94" w:rsidP="0039259C">
      <w:pPr>
        <w:rPr>
          <w:sz w:val="32"/>
          <w:szCs w:val="32"/>
        </w:rPr>
      </w:pPr>
    </w:p>
    <w:p w:rsidR="009D4B94" w:rsidRPr="000253FF" w:rsidRDefault="009D4B94" w:rsidP="003925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59AD9A" wp14:editId="06D58244">
            <wp:extent cx="6855272" cy="1983179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0520" b="27791"/>
                    <a:stretch/>
                  </pic:blipFill>
                  <pic:spPr bwMode="auto">
                    <a:xfrm>
                      <a:off x="0" y="0"/>
                      <a:ext cx="6855460" cy="198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D4B94" w:rsidRPr="000253FF" w:rsidSect="003925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56A7" w:rsidRDefault="00F256A7" w:rsidP="00E548D8">
      <w:r>
        <w:separator/>
      </w:r>
    </w:p>
  </w:endnote>
  <w:endnote w:type="continuationSeparator" w:id="0">
    <w:p w:rsidR="00F256A7" w:rsidRDefault="00F256A7" w:rsidP="00E54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 Light">
    <w:panose1 w:val="020203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56A7" w:rsidRDefault="00F256A7" w:rsidP="00E548D8">
      <w:r>
        <w:separator/>
      </w:r>
    </w:p>
  </w:footnote>
  <w:footnote w:type="continuationSeparator" w:id="0">
    <w:p w:rsidR="00F256A7" w:rsidRDefault="00F256A7" w:rsidP="00E548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8F83499"/>
    <w:multiLevelType w:val="multilevel"/>
    <w:tmpl w:val="39782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7D43AA9"/>
    <w:multiLevelType w:val="multilevel"/>
    <w:tmpl w:val="3822C0C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49239D7"/>
    <w:multiLevelType w:val="multilevel"/>
    <w:tmpl w:val="4A7A7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2"/>
  </w:num>
  <w:num w:numId="2">
    <w:abstractNumId w:val="13"/>
  </w:num>
  <w:num w:numId="3">
    <w:abstractNumId w:val="10"/>
  </w:num>
  <w:num w:numId="4">
    <w:abstractNumId w:val="24"/>
  </w:num>
  <w:num w:numId="5">
    <w:abstractNumId w:val="14"/>
  </w:num>
  <w:num w:numId="6">
    <w:abstractNumId w:val="18"/>
  </w:num>
  <w:num w:numId="7">
    <w:abstractNumId w:val="2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6"/>
  </w:num>
  <w:num w:numId="19">
    <w:abstractNumId w:val="17"/>
  </w:num>
  <w:num w:numId="20">
    <w:abstractNumId w:val="23"/>
  </w:num>
  <w:num w:numId="21">
    <w:abstractNumId w:val="19"/>
  </w:num>
  <w:num w:numId="22">
    <w:abstractNumId w:val="11"/>
  </w:num>
  <w:num w:numId="23">
    <w:abstractNumId w:val="25"/>
  </w:num>
  <w:num w:numId="24">
    <w:abstractNumId w:val="15"/>
  </w:num>
  <w:num w:numId="25">
    <w:abstractNumId w:val="12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9AE"/>
    <w:rsid w:val="000253FF"/>
    <w:rsid w:val="000A360E"/>
    <w:rsid w:val="00127A6B"/>
    <w:rsid w:val="00156BD7"/>
    <w:rsid w:val="00191792"/>
    <w:rsid w:val="002727A4"/>
    <w:rsid w:val="00342C31"/>
    <w:rsid w:val="00361FCF"/>
    <w:rsid w:val="0039259C"/>
    <w:rsid w:val="0049037A"/>
    <w:rsid w:val="00494817"/>
    <w:rsid w:val="005B5202"/>
    <w:rsid w:val="0064207A"/>
    <w:rsid w:val="00645252"/>
    <w:rsid w:val="006D3D74"/>
    <w:rsid w:val="0083569A"/>
    <w:rsid w:val="008E55F3"/>
    <w:rsid w:val="009D4B94"/>
    <w:rsid w:val="00A329AE"/>
    <w:rsid w:val="00A9204E"/>
    <w:rsid w:val="00AB3071"/>
    <w:rsid w:val="00C808C0"/>
    <w:rsid w:val="00CD47F8"/>
    <w:rsid w:val="00D459BE"/>
    <w:rsid w:val="00E548D8"/>
    <w:rsid w:val="00F07816"/>
    <w:rsid w:val="00F2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63C5B"/>
  <w15:chartTrackingRefBased/>
  <w15:docId w15:val="{FDB86003-2C88-485D-8A14-E88FB1283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NormalWeb">
    <w:name w:val="Normal (Web)"/>
    <w:basedOn w:val="Normal"/>
    <w:uiPriority w:val="99"/>
    <w:semiHidden/>
    <w:unhideWhenUsed/>
    <w:rsid w:val="0019179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keyword">
    <w:name w:val="hljs-keyword"/>
    <w:basedOn w:val="DefaultParagraphFont"/>
    <w:rsid w:val="001917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5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ilRatlamwala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20</TotalTime>
  <Pages>7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2022-01-26T20:08:00Z</dcterms:created>
  <dcterms:modified xsi:type="dcterms:W3CDTF">2022-01-27T17:52:00Z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