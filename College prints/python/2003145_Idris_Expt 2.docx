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259C" w:rsidRDefault="00911D6D">
      <w:r>
        <w:rPr>
          <w:noProof/>
        </w:rPr>
        <w:drawing>
          <wp:inline distT="0" distB="0" distL="0" distR="0" wp14:anchorId="7804835B" wp14:editId="2AA72A54">
            <wp:extent cx="6718226" cy="8928340"/>
            <wp:effectExtent l="0" t="0" r="698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4" t="1168" b="1186"/>
                    <a:stretch/>
                  </pic:blipFill>
                  <pic:spPr bwMode="auto">
                    <a:xfrm>
                      <a:off x="0" y="0"/>
                      <a:ext cx="6718548" cy="8928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1D6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93A5B6" wp14:editId="644E5802">
            <wp:extent cx="6841490" cy="9144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D6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256150" wp14:editId="0ED1BB7A">
            <wp:extent cx="6757059" cy="8849360"/>
            <wp:effectExtent l="0" t="0" r="571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472"/>
                    <a:stretch/>
                  </pic:blipFill>
                  <pic:spPr bwMode="auto">
                    <a:xfrm>
                      <a:off x="0" y="0"/>
                      <a:ext cx="6757059" cy="884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DAB" w:rsidRDefault="00634DAB">
      <w:pPr>
        <w:rPr>
          <w:rFonts w:ascii="Century Gothic" w:eastAsia="Yu Mincho Light" w:hAnsi="Century Gothic"/>
          <w:b/>
          <w:sz w:val="32"/>
          <w:szCs w:val="32"/>
        </w:rPr>
      </w:pPr>
    </w:p>
    <w:p w:rsidR="00911D6D" w:rsidRDefault="00911D6D">
      <w:pPr>
        <w:rPr>
          <w:rFonts w:ascii="Century Gothic" w:eastAsia="Yu Mincho Light" w:hAnsi="Century Gothic"/>
          <w:b/>
          <w:sz w:val="32"/>
          <w:szCs w:val="32"/>
        </w:rPr>
      </w:pPr>
      <w:r w:rsidRPr="00911D6D">
        <w:rPr>
          <w:rFonts w:ascii="Century Gothic" w:eastAsia="Yu Mincho Light" w:hAnsi="Century Gothic"/>
          <w:b/>
          <w:sz w:val="32"/>
          <w:szCs w:val="32"/>
        </w:rPr>
        <w:lastRenderedPageBreak/>
        <w:t>P</w:t>
      </w:r>
      <w:bookmarkStart w:id="0" w:name="_GoBack"/>
      <w:bookmarkEnd w:id="0"/>
      <w:r w:rsidRPr="00911D6D">
        <w:rPr>
          <w:rFonts w:ascii="Century Gothic" w:eastAsia="Yu Mincho Light" w:hAnsi="Century Gothic"/>
          <w:b/>
          <w:sz w:val="32"/>
          <w:szCs w:val="32"/>
        </w:rPr>
        <w:t>rograms</w:t>
      </w:r>
      <w:r>
        <w:rPr>
          <w:rFonts w:ascii="Century Gothic" w:eastAsia="Yu Mincho Light" w:hAnsi="Century Gothic"/>
          <w:b/>
          <w:sz w:val="32"/>
          <w:szCs w:val="32"/>
        </w:rPr>
        <w:t xml:space="preserve"> :</w:t>
      </w:r>
    </w:p>
    <w:p w:rsidR="00911D6D" w:rsidRDefault="00911D6D">
      <w:pPr>
        <w:rPr>
          <w:rFonts w:ascii="Century Gothic" w:eastAsia="Yu Mincho Light" w:hAnsi="Century Gothic"/>
          <w:sz w:val="32"/>
          <w:szCs w:val="32"/>
        </w:rPr>
      </w:pPr>
    </w:p>
    <w:p w:rsidR="00911D6D" w:rsidRPr="00911D6D" w:rsidRDefault="00911D6D" w:rsidP="00911D6D">
      <w:pPr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b/>
          <w:sz w:val="32"/>
          <w:szCs w:val="32"/>
        </w:rPr>
        <w:t>1.</w:t>
      </w:r>
      <w:r w:rsidRPr="00911D6D">
        <w:rPr>
          <w:rFonts w:ascii="Century Gothic" w:eastAsia="Yu Mincho Light" w:hAnsi="Century Gothic"/>
          <w:sz w:val="32"/>
          <w:szCs w:val="32"/>
        </w:rPr>
        <w:t xml:space="preserve"> Python program to</w:t>
      </w:r>
    </w:p>
    <w:p w:rsidR="00911D6D" w:rsidRPr="00911D6D" w:rsidRDefault="00911D6D" w:rsidP="00911D6D">
      <w:pPr>
        <w:ind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● Read an array and display</w:t>
      </w:r>
    </w:p>
    <w:p w:rsidR="00911D6D" w:rsidRPr="00911D6D" w:rsidRDefault="00911D6D" w:rsidP="00911D6D">
      <w:pPr>
        <w:ind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● Append a new item to the end of the array.</w:t>
      </w:r>
    </w:p>
    <w:p w:rsidR="00911D6D" w:rsidRPr="00911D6D" w:rsidRDefault="00911D6D" w:rsidP="00911D6D">
      <w:pPr>
        <w:ind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● To reverse the order of the items in the array (slice operator)</w:t>
      </w:r>
    </w:p>
    <w:p w:rsidR="00911D6D" w:rsidRPr="00911D6D" w:rsidRDefault="00911D6D" w:rsidP="00911D6D">
      <w:pPr>
        <w:ind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● Get the length in bytes of one array item</w:t>
      </w:r>
    </w:p>
    <w:p w:rsidR="00911D6D" w:rsidRPr="00911D6D" w:rsidRDefault="00911D6D" w:rsidP="00911D6D">
      <w:pPr>
        <w:ind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● To append items from another array</w:t>
      </w:r>
    </w:p>
    <w:p w:rsidR="00911D6D" w:rsidRPr="00911D6D" w:rsidRDefault="00911D6D" w:rsidP="00911D6D">
      <w:pPr>
        <w:ind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● Remove a specified item using the index from an array</w:t>
      </w:r>
    </w:p>
    <w:p w:rsidR="00911D6D" w:rsidRDefault="00911D6D" w:rsidP="00911D6D">
      <w:pPr>
        <w:ind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● Insert a specified item at the specified position in the array</w:t>
      </w:r>
    </w:p>
    <w:p w:rsidR="00911D6D" w:rsidRDefault="00911D6D" w:rsidP="00911D6D">
      <w:pPr>
        <w:rPr>
          <w:rFonts w:ascii="Century Gothic" w:eastAsia="Yu Mincho Light" w:hAnsi="Century Gothic"/>
          <w:sz w:val="32"/>
          <w:szCs w:val="32"/>
        </w:rPr>
      </w:pPr>
    </w:p>
    <w:p w:rsidR="00A9204E" w:rsidRPr="002727A4" w:rsidRDefault="0039259C">
      <w:pPr>
        <w:rPr>
          <w:rFonts w:ascii="Century Gothic" w:eastAsia="Yu Mincho Light" w:hAnsi="Century Gothic"/>
          <w:sz w:val="32"/>
          <w:szCs w:val="32"/>
        </w:rPr>
      </w:pPr>
      <w:r w:rsidRPr="002727A4">
        <w:rPr>
          <w:rFonts w:ascii="Century Gothic" w:eastAsia="Yu Mincho Light" w:hAnsi="Century Gothic"/>
          <w:sz w:val="32"/>
          <w:szCs w:val="32"/>
        </w:rPr>
        <w:t>Program :</w:t>
      </w:r>
    </w:p>
    <w:p w:rsidR="0039259C" w:rsidRDefault="0039259C">
      <w:pPr>
        <w:rPr>
          <w:b/>
          <w:sz w:val="32"/>
          <w:szCs w:val="32"/>
        </w:rPr>
      </w:pPr>
    </w:p>
    <w:p w:rsid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C586C0"/>
          <w:sz w:val="21"/>
          <w:szCs w:val="21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import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array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arr = array.array(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'i'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x = </w:t>
      </w:r>
      <w:r w:rsidRPr="00A865B3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input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"Enter the length of array: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, x):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num = </w:t>
      </w:r>
      <w:r w:rsidRPr="00A865B3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input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 xml:space="preserve">"Enter element </w:t>
      </w:r>
      <w:r w:rsidRPr="00A865B3">
        <w:rPr>
          <w:rFonts w:ascii="Consolas" w:eastAsia="Times New Roman" w:hAnsi="Consolas" w:cs="Consolas"/>
          <w:color w:val="569CD6"/>
          <w:sz w:val="24"/>
          <w:szCs w:val="24"/>
        </w:rPr>
        <w:t>%d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: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%i))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    arr.append(num)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A865B3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Initial array :"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len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(arr)):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(arr[i], </w:t>
      </w:r>
      <w:r w:rsidRPr="00A865B3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=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arr.append(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90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A865B3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After appending 90 :"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len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(arr)):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(arr[i], </w:t>
      </w:r>
      <w:r w:rsidRPr="00A865B3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=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A865B3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After reversing :"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rev=arr[::-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]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len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(arr)):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(rev[i], </w:t>
      </w:r>
      <w:r w:rsidRPr="00A865B3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=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A865B3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Item size :"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+ </w:t>
      </w:r>
      <w:r w:rsidRPr="00A865B3">
        <w:rPr>
          <w:rFonts w:ascii="Consolas" w:eastAsia="Times New Roman" w:hAnsi="Consolas" w:cs="Consolas"/>
          <w:color w:val="4EC9B0"/>
          <w:sz w:val="24"/>
          <w:szCs w:val="24"/>
        </w:rPr>
        <w:t>str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(arr.itemsize))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A865B3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After removing element with index 1 :"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arr.pop(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lastRenderedPageBreak/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len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(arr)):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(arr[i], </w:t>
      </w:r>
      <w:r w:rsidRPr="00A865B3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=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A865B3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After inserting 69 at index 3 :"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arr.insert(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3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69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len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(arr)):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(arr[i], </w:t>
      </w:r>
      <w:r w:rsidRPr="00A865B3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=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39259C" w:rsidRPr="0039259C" w:rsidRDefault="0039259C" w:rsidP="0039259C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9259C" w:rsidRDefault="0039259C">
      <w:pPr>
        <w:rPr>
          <w:b/>
          <w:sz w:val="32"/>
          <w:szCs w:val="32"/>
        </w:rPr>
      </w:pPr>
    </w:p>
    <w:p w:rsidR="00D459BE" w:rsidRDefault="00D459BE">
      <w:pPr>
        <w:rPr>
          <w:b/>
          <w:sz w:val="32"/>
          <w:szCs w:val="32"/>
        </w:rPr>
      </w:pPr>
    </w:p>
    <w:p w:rsidR="00A865B3" w:rsidRDefault="00A865B3">
      <w:pPr>
        <w:rPr>
          <w:rFonts w:ascii="Century Gothic" w:hAnsi="Century Gothic"/>
          <w:sz w:val="32"/>
          <w:szCs w:val="32"/>
        </w:rPr>
      </w:pPr>
    </w:p>
    <w:p w:rsidR="0039259C" w:rsidRPr="002727A4" w:rsidRDefault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Output :</w:t>
      </w:r>
    </w:p>
    <w:p w:rsidR="00D459BE" w:rsidRDefault="00D459BE">
      <w:pPr>
        <w:rPr>
          <w:b/>
          <w:sz w:val="32"/>
          <w:szCs w:val="32"/>
        </w:rPr>
      </w:pPr>
    </w:p>
    <w:p w:rsidR="0039259C" w:rsidRPr="00E548D8" w:rsidRDefault="00A865B3" w:rsidP="003925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838374D" wp14:editId="679D68FD">
            <wp:extent cx="6629400" cy="5000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59C">
        <w:br w:type="page"/>
      </w:r>
    </w:p>
    <w:p w:rsidR="00911D6D" w:rsidRPr="00911D6D" w:rsidRDefault="00911D6D" w:rsidP="00911D6D">
      <w:pPr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b/>
          <w:sz w:val="32"/>
          <w:szCs w:val="32"/>
        </w:rPr>
        <w:lastRenderedPageBreak/>
        <w:t>2.</w:t>
      </w:r>
      <w:r w:rsidRPr="00911D6D">
        <w:rPr>
          <w:rFonts w:ascii="Century Gothic" w:eastAsia="Yu Mincho Light" w:hAnsi="Century Gothic"/>
          <w:sz w:val="32"/>
          <w:szCs w:val="32"/>
        </w:rPr>
        <w:t xml:space="preserve"> Python program to remove prime numbers from an array.</w:t>
      </w:r>
    </w:p>
    <w:p w:rsidR="00911D6D" w:rsidRPr="00911D6D" w:rsidRDefault="00911D6D" w:rsidP="00911D6D">
      <w:pPr>
        <w:ind w:left="720"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Sample input arr[] = {3,4,6,9,13,14,16,17}</w:t>
      </w:r>
    </w:p>
    <w:p w:rsidR="00911D6D" w:rsidRDefault="00911D6D" w:rsidP="00911D6D">
      <w:pPr>
        <w:ind w:left="720"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Output arr[] = {4,6,9,13,16}</w:t>
      </w:r>
    </w:p>
    <w:p w:rsidR="00911D6D" w:rsidRDefault="00911D6D" w:rsidP="00911D6D">
      <w:pPr>
        <w:ind w:left="720" w:firstLine="720"/>
        <w:rPr>
          <w:rFonts w:ascii="Century Gothic" w:eastAsia="Yu Mincho Light" w:hAnsi="Century Gothic"/>
          <w:sz w:val="32"/>
          <w:szCs w:val="32"/>
        </w:rPr>
      </w:pPr>
    </w:p>
    <w:p w:rsidR="0039259C" w:rsidRPr="002727A4" w:rsidRDefault="002727A4" w:rsidP="0039259C">
      <w:pPr>
        <w:rPr>
          <w:rFonts w:ascii="Century Gothic" w:eastAsia="Yu Mincho Light" w:hAnsi="Century Gothic"/>
          <w:sz w:val="32"/>
          <w:szCs w:val="32"/>
        </w:rPr>
      </w:pPr>
      <w:r w:rsidRPr="002727A4">
        <w:rPr>
          <w:rFonts w:ascii="Century Gothic" w:eastAsia="Yu Mincho Light" w:hAnsi="Century Gothic"/>
          <w:sz w:val="32"/>
          <w:szCs w:val="32"/>
        </w:rPr>
        <w:t>Program :</w:t>
      </w:r>
    </w:p>
    <w:p w:rsidR="0039259C" w:rsidRDefault="0039259C" w:rsidP="0039259C">
      <w:pPr>
        <w:rPr>
          <w:b/>
          <w:sz w:val="32"/>
          <w:szCs w:val="32"/>
        </w:rPr>
      </w:pPr>
    </w:p>
    <w:p w:rsidR="00D459BE" w:rsidRPr="00A865B3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import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array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arr = array.array(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'i'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,[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3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4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6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9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13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14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16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17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])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out = array.array(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'i'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,[])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A865B3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Initial array :"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len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(arr)):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(arr[i], </w:t>
      </w:r>
      <w:r w:rsidRPr="00A865B3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=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"Filtered array :"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len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(arr)) 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composite = </w:t>
      </w:r>
      <w:r w:rsidRPr="00A865B3">
        <w:rPr>
          <w:rFonts w:ascii="Consolas" w:eastAsia="Times New Roman" w:hAnsi="Consolas" w:cs="Consolas"/>
          <w:color w:val="569CD6"/>
          <w:sz w:val="24"/>
          <w:szCs w:val="24"/>
        </w:rPr>
        <w:t>False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j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,arr[i]):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(arr[i]%j==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) : 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            composite =</w:t>
      </w:r>
      <w:r w:rsidRPr="00A865B3">
        <w:rPr>
          <w:rFonts w:ascii="Consolas" w:eastAsia="Times New Roman" w:hAnsi="Consolas" w:cs="Consolas"/>
          <w:color w:val="569CD6"/>
          <w:sz w:val="24"/>
          <w:szCs w:val="24"/>
        </w:rPr>
        <w:t>True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break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(composite) 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         out.append(arr[i])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len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(out)):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(out[i], </w:t>
      </w:r>
      <w:r w:rsidRPr="00A865B3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=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D459BE" w:rsidRPr="00D459BE" w:rsidRDefault="00D459BE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9259C" w:rsidRDefault="0039259C" w:rsidP="0039259C">
      <w:pPr>
        <w:rPr>
          <w:b/>
          <w:sz w:val="32"/>
          <w:szCs w:val="32"/>
        </w:rPr>
      </w:pPr>
    </w:p>
    <w:p w:rsidR="00D459BE" w:rsidRDefault="00D459BE" w:rsidP="0039259C">
      <w:pPr>
        <w:rPr>
          <w:b/>
          <w:sz w:val="32"/>
          <w:szCs w:val="32"/>
        </w:rPr>
      </w:pPr>
    </w:p>
    <w:p w:rsidR="0039259C" w:rsidRPr="002727A4" w:rsidRDefault="0039259C" w:rsidP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Output :</w:t>
      </w:r>
    </w:p>
    <w:p w:rsidR="00D459BE" w:rsidRDefault="00D459BE" w:rsidP="0039259C">
      <w:pPr>
        <w:rPr>
          <w:b/>
          <w:sz w:val="32"/>
          <w:szCs w:val="32"/>
        </w:rPr>
      </w:pPr>
    </w:p>
    <w:p w:rsidR="00D459BE" w:rsidRDefault="00A865B3" w:rsidP="003925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79194B4" wp14:editId="556E5246">
            <wp:extent cx="6553200" cy="1276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9C" w:rsidRPr="0039259C" w:rsidRDefault="0039259C" w:rsidP="0039259C">
      <w:pPr>
        <w:rPr>
          <w:b/>
          <w:sz w:val="32"/>
          <w:szCs w:val="32"/>
        </w:rPr>
      </w:pPr>
    </w:p>
    <w:p w:rsidR="0039259C" w:rsidRDefault="0039259C" w:rsidP="0039259C"/>
    <w:p w:rsidR="0039259C" w:rsidRDefault="0039259C" w:rsidP="0039259C">
      <w:r>
        <w:br w:type="page"/>
      </w:r>
    </w:p>
    <w:p w:rsidR="00911D6D" w:rsidRDefault="00911D6D" w:rsidP="00911D6D">
      <w:pPr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b/>
          <w:sz w:val="32"/>
          <w:szCs w:val="32"/>
        </w:rPr>
        <w:lastRenderedPageBreak/>
        <w:t>3.</w:t>
      </w:r>
      <w:r w:rsidRPr="00911D6D">
        <w:rPr>
          <w:rFonts w:ascii="Century Gothic" w:eastAsia="Yu Mincho Light" w:hAnsi="Century Gothic"/>
          <w:sz w:val="32"/>
          <w:szCs w:val="32"/>
        </w:rPr>
        <w:t xml:space="preserve"> Python program to change all occurrences of a first character of a </w:t>
      </w:r>
    </w:p>
    <w:p w:rsidR="00911D6D" w:rsidRPr="00911D6D" w:rsidRDefault="00911D6D" w:rsidP="00911D6D">
      <w:pPr>
        <w:ind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string to @ except</w:t>
      </w:r>
      <w:r>
        <w:rPr>
          <w:rFonts w:ascii="Century Gothic" w:eastAsia="Yu Mincho Light" w:hAnsi="Century Gothic"/>
          <w:sz w:val="32"/>
          <w:szCs w:val="32"/>
        </w:rPr>
        <w:t xml:space="preserve"> </w:t>
      </w:r>
      <w:r w:rsidRPr="00911D6D">
        <w:rPr>
          <w:rFonts w:ascii="Century Gothic" w:eastAsia="Yu Mincho Light" w:hAnsi="Century Gothic"/>
          <w:sz w:val="32"/>
          <w:szCs w:val="32"/>
        </w:rPr>
        <w:t>for first occurrence.</w:t>
      </w:r>
    </w:p>
    <w:p w:rsidR="00911D6D" w:rsidRPr="00911D6D" w:rsidRDefault="00911D6D" w:rsidP="00911D6D">
      <w:pPr>
        <w:ind w:left="720"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Sample String : 'apple a day'</w:t>
      </w:r>
    </w:p>
    <w:p w:rsidR="00911D6D" w:rsidRDefault="00911D6D" w:rsidP="00911D6D">
      <w:pPr>
        <w:ind w:left="720"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Expected Result : 'apple @ d@y'</w:t>
      </w:r>
    </w:p>
    <w:p w:rsidR="00911D6D" w:rsidRDefault="00911D6D" w:rsidP="0039259C">
      <w:pPr>
        <w:rPr>
          <w:rFonts w:ascii="Century Gothic" w:eastAsia="Yu Mincho Light" w:hAnsi="Century Gothic"/>
          <w:sz w:val="32"/>
          <w:szCs w:val="32"/>
        </w:rPr>
      </w:pPr>
    </w:p>
    <w:p w:rsidR="0039259C" w:rsidRPr="002727A4" w:rsidRDefault="002727A4" w:rsidP="0039259C">
      <w:pPr>
        <w:rPr>
          <w:rFonts w:ascii="Century Gothic" w:eastAsia="Yu Mincho Light" w:hAnsi="Century Gothic"/>
          <w:sz w:val="32"/>
          <w:szCs w:val="32"/>
        </w:rPr>
      </w:pPr>
      <w:r w:rsidRPr="002727A4">
        <w:rPr>
          <w:rFonts w:ascii="Century Gothic" w:eastAsia="Yu Mincho Light" w:hAnsi="Century Gothic"/>
          <w:sz w:val="32"/>
          <w:szCs w:val="32"/>
        </w:rPr>
        <w:t>Program :</w:t>
      </w:r>
    </w:p>
    <w:p w:rsidR="0039259C" w:rsidRDefault="0039259C" w:rsidP="0039259C">
      <w:pPr>
        <w:rPr>
          <w:b/>
          <w:sz w:val="32"/>
          <w:szCs w:val="32"/>
        </w:rPr>
      </w:pPr>
    </w:p>
    <w:p w:rsidR="00E548D8" w:rsidRDefault="00E548D8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string = </w:t>
      </w:r>
      <w:r w:rsidRPr="00A865B3">
        <w:rPr>
          <w:rFonts w:ascii="Consolas" w:eastAsia="Times New Roman" w:hAnsi="Consolas" w:cs="Consolas"/>
          <w:color w:val="4EC9B0"/>
          <w:sz w:val="24"/>
          <w:szCs w:val="24"/>
        </w:rPr>
        <w:t>str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input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"Enter a string :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result = string.replace(string[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], 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'@'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(string[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]+string[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:])</w:t>
      </w:r>
    </w:p>
    <w:p w:rsidR="000A360E" w:rsidRPr="000A360E" w:rsidRDefault="000A360E" w:rsidP="000A360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9259C" w:rsidRDefault="0039259C" w:rsidP="0039259C">
      <w:pPr>
        <w:rPr>
          <w:b/>
          <w:sz w:val="32"/>
          <w:szCs w:val="32"/>
        </w:rPr>
      </w:pPr>
    </w:p>
    <w:p w:rsidR="000A360E" w:rsidRDefault="000A360E" w:rsidP="0039259C">
      <w:pPr>
        <w:rPr>
          <w:b/>
          <w:sz w:val="32"/>
          <w:szCs w:val="32"/>
        </w:rPr>
      </w:pPr>
    </w:p>
    <w:p w:rsidR="0039259C" w:rsidRPr="002727A4" w:rsidRDefault="0039259C" w:rsidP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Output :</w:t>
      </w:r>
    </w:p>
    <w:p w:rsidR="000A360E" w:rsidRDefault="000A360E" w:rsidP="0039259C">
      <w:pPr>
        <w:rPr>
          <w:b/>
          <w:sz w:val="32"/>
          <w:szCs w:val="32"/>
        </w:rPr>
      </w:pPr>
    </w:p>
    <w:p w:rsidR="00A865B3" w:rsidRDefault="00A865B3" w:rsidP="003925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0836C17" wp14:editId="04CA7183">
            <wp:extent cx="6486525" cy="695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9C" w:rsidRPr="0039259C" w:rsidRDefault="0039259C" w:rsidP="0039259C">
      <w:pPr>
        <w:rPr>
          <w:b/>
          <w:sz w:val="32"/>
          <w:szCs w:val="32"/>
        </w:rPr>
      </w:pPr>
    </w:p>
    <w:p w:rsidR="0039259C" w:rsidRDefault="0039259C" w:rsidP="0039259C"/>
    <w:p w:rsidR="0039259C" w:rsidRDefault="0039259C" w:rsidP="0039259C">
      <w:r>
        <w:br w:type="page"/>
      </w:r>
    </w:p>
    <w:p w:rsidR="00911D6D" w:rsidRPr="00911D6D" w:rsidRDefault="00911D6D" w:rsidP="00911D6D">
      <w:pPr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b/>
          <w:sz w:val="32"/>
          <w:szCs w:val="32"/>
        </w:rPr>
        <w:lastRenderedPageBreak/>
        <w:t>4.</w:t>
      </w:r>
      <w:r w:rsidRPr="00911D6D">
        <w:rPr>
          <w:rFonts w:ascii="Century Gothic" w:eastAsia="Yu Mincho Light" w:hAnsi="Century Gothic"/>
          <w:sz w:val="32"/>
          <w:szCs w:val="32"/>
        </w:rPr>
        <w:t xml:space="preserve"> Python Program</w:t>
      </w:r>
    </w:p>
    <w:p w:rsidR="00911D6D" w:rsidRPr="00911D6D" w:rsidRDefault="00911D6D" w:rsidP="00911D6D">
      <w:pPr>
        <w:ind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● to sort group of strings into alphabetical order</w:t>
      </w:r>
    </w:p>
    <w:p w:rsidR="00911D6D" w:rsidRDefault="00911D6D" w:rsidP="00911D6D">
      <w:pPr>
        <w:ind w:firstLine="720"/>
        <w:rPr>
          <w:rFonts w:ascii="Century Gothic" w:eastAsia="Yu Mincho Light" w:hAnsi="Century Gothic"/>
          <w:sz w:val="32"/>
          <w:szCs w:val="32"/>
        </w:rPr>
      </w:pPr>
      <w:r w:rsidRPr="00911D6D">
        <w:rPr>
          <w:rFonts w:ascii="Century Gothic" w:eastAsia="Yu Mincho Light" w:hAnsi="Century Gothic"/>
          <w:sz w:val="32"/>
          <w:szCs w:val="32"/>
        </w:rPr>
        <w:t>● to check whether entered string is palindrome or not</w:t>
      </w:r>
    </w:p>
    <w:p w:rsidR="00911D6D" w:rsidRDefault="00911D6D" w:rsidP="00911D6D">
      <w:pPr>
        <w:rPr>
          <w:rFonts w:ascii="Century Gothic" w:eastAsia="Yu Mincho Light" w:hAnsi="Century Gothic"/>
          <w:sz w:val="32"/>
          <w:szCs w:val="32"/>
        </w:rPr>
      </w:pPr>
    </w:p>
    <w:p w:rsidR="002727A4" w:rsidRPr="002727A4" w:rsidRDefault="002727A4" w:rsidP="002727A4">
      <w:pPr>
        <w:rPr>
          <w:rFonts w:ascii="Century Gothic" w:eastAsia="Yu Mincho Light" w:hAnsi="Century Gothic"/>
          <w:sz w:val="32"/>
          <w:szCs w:val="32"/>
        </w:rPr>
      </w:pPr>
      <w:r w:rsidRPr="002727A4">
        <w:rPr>
          <w:rFonts w:ascii="Century Gothic" w:eastAsia="Yu Mincho Light" w:hAnsi="Century Gothic"/>
          <w:sz w:val="32"/>
          <w:szCs w:val="32"/>
        </w:rPr>
        <w:t>Program :</w:t>
      </w:r>
    </w:p>
    <w:p w:rsidR="0039259C" w:rsidRDefault="0039259C" w:rsidP="0039259C">
      <w:pPr>
        <w:rPr>
          <w:b/>
          <w:sz w:val="32"/>
          <w:szCs w:val="32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n =</w:t>
      </w:r>
      <w:r w:rsidRPr="00A865B3">
        <w:rPr>
          <w:rFonts w:ascii="Consolas" w:eastAsia="Times New Roman" w:hAnsi="Consolas" w:cs="Consolas"/>
          <w:color w:val="4EC9B0"/>
          <w:sz w:val="24"/>
          <w:szCs w:val="24"/>
        </w:rPr>
        <w:t>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input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"Enter the number of strings :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a = []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(n) 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    a.append(</w:t>
      </w:r>
      <w:r w:rsidRPr="00A865B3">
        <w:rPr>
          <w:rFonts w:ascii="Consolas" w:eastAsia="Times New Roman" w:hAnsi="Consolas" w:cs="Consolas"/>
          <w:color w:val="4EC9B0"/>
          <w:sz w:val="24"/>
          <w:szCs w:val="24"/>
        </w:rPr>
        <w:t>str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input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()))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a.sort()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A865B3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Sorted string :"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i </w:t>
      </w: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range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len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(a)):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(a[i], </w:t>
      </w:r>
      <w:r w:rsidRPr="00A865B3">
        <w:rPr>
          <w:rFonts w:ascii="Consolas" w:eastAsia="Times New Roman" w:hAnsi="Consolas" w:cs="Consolas"/>
          <w:color w:val="9CDCFE"/>
          <w:sz w:val="24"/>
          <w:szCs w:val="24"/>
        </w:rPr>
        <w:t>end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=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A865B3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string= </w:t>
      </w:r>
      <w:r w:rsidRPr="00A865B3">
        <w:rPr>
          <w:rFonts w:ascii="Consolas" w:eastAsia="Times New Roman" w:hAnsi="Consolas" w:cs="Consolas"/>
          <w:color w:val="4EC9B0"/>
          <w:sz w:val="24"/>
          <w:szCs w:val="24"/>
        </w:rPr>
        <w:t>str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input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"Enter the string to be checked : 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(string==string[::-</w:t>
      </w:r>
      <w:r w:rsidRPr="00A865B3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]):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(string+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 is a Palindrome"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 :</w:t>
      </w:r>
    </w:p>
    <w:p w:rsidR="00A865B3" w:rsidRPr="00A865B3" w:rsidRDefault="00A865B3" w:rsidP="00A865B3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A865B3">
        <w:rPr>
          <w:rFonts w:ascii="Consolas" w:eastAsia="Times New Roman" w:hAnsi="Consolas" w:cs="Consolas"/>
          <w:color w:val="DCDCAA"/>
          <w:sz w:val="24"/>
          <w:szCs w:val="24"/>
        </w:rPr>
        <w:t>print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(string+</w:t>
      </w:r>
      <w:r w:rsidRPr="00A865B3">
        <w:rPr>
          <w:rFonts w:ascii="Consolas" w:eastAsia="Times New Roman" w:hAnsi="Consolas" w:cs="Consolas"/>
          <w:color w:val="CE9178"/>
          <w:sz w:val="24"/>
          <w:szCs w:val="24"/>
        </w:rPr>
        <w:t>" is not a Palindrome"</w:t>
      </w:r>
      <w:r w:rsidRPr="00A865B3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D459BE" w:rsidRPr="00D459BE" w:rsidRDefault="00A865B3" w:rsidP="00D459BE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865B3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</w:p>
    <w:p w:rsidR="0039259C" w:rsidRDefault="0039259C" w:rsidP="0039259C">
      <w:pPr>
        <w:rPr>
          <w:b/>
          <w:sz w:val="32"/>
          <w:szCs w:val="32"/>
        </w:rPr>
      </w:pPr>
    </w:p>
    <w:p w:rsidR="00D459BE" w:rsidRDefault="00D459BE" w:rsidP="0039259C">
      <w:pPr>
        <w:rPr>
          <w:b/>
          <w:sz w:val="32"/>
          <w:szCs w:val="32"/>
        </w:rPr>
      </w:pPr>
    </w:p>
    <w:p w:rsidR="0039259C" w:rsidRPr="002727A4" w:rsidRDefault="0039259C" w:rsidP="0039259C">
      <w:pPr>
        <w:rPr>
          <w:rFonts w:ascii="Century Gothic" w:hAnsi="Century Gothic"/>
          <w:sz w:val="32"/>
          <w:szCs w:val="32"/>
        </w:rPr>
      </w:pPr>
      <w:r w:rsidRPr="002727A4">
        <w:rPr>
          <w:rFonts w:ascii="Century Gothic" w:hAnsi="Century Gothic"/>
          <w:sz w:val="32"/>
          <w:szCs w:val="32"/>
        </w:rPr>
        <w:t>Output :</w:t>
      </w:r>
    </w:p>
    <w:p w:rsidR="00D459BE" w:rsidRDefault="00D459BE" w:rsidP="0039259C">
      <w:pPr>
        <w:rPr>
          <w:b/>
          <w:sz w:val="32"/>
          <w:szCs w:val="32"/>
        </w:rPr>
      </w:pPr>
    </w:p>
    <w:p w:rsidR="0039259C" w:rsidRPr="0039259C" w:rsidRDefault="00A865B3" w:rsidP="0039259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72B6A6B" wp14:editId="3DCE9F89">
            <wp:extent cx="6467475" cy="23622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9C" w:rsidRDefault="0039259C" w:rsidP="0039259C"/>
    <w:p w:rsidR="000253FF" w:rsidRPr="000253FF" w:rsidRDefault="000253FF" w:rsidP="0039259C">
      <w:pPr>
        <w:rPr>
          <w:sz w:val="32"/>
          <w:szCs w:val="32"/>
        </w:rPr>
      </w:pPr>
    </w:p>
    <w:sectPr w:rsidR="000253FF" w:rsidRPr="000253FF" w:rsidSect="0039259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4B1F" w:rsidRDefault="004E4B1F" w:rsidP="00E548D8">
      <w:r>
        <w:separator/>
      </w:r>
    </w:p>
  </w:endnote>
  <w:endnote w:type="continuationSeparator" w:id="0">
    <w:p w:rsidR="004E4B1F" w:rsidRDefault="004E4B1F" w:rsidP="00E548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Mincho Light">
    <w:panose1 w:val="02020300000000000000"/>
    <w:charset w:val="80"/>
    <w:family w:val="roman"/>
    <w:pitch w:val="variable"/>
    <w:sig w:usb0="800002E7" w:usb1="2AC7FCF0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4B1F" w:rsidRDefault="004E4B1F" w:rsidP="00E548D8">
      <w:r>
        <w:separator/>
      </w:r>
    </w:p>
  </w:footnote>
  <w:footnote w:type="continuationSeparator" w:id="0">
    <w:p w:rsidR="004E4B1F" w:rsidRDefault="004E4B1F" w:rsidP="00E548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9"/>
  </w:num>
  <w:num w:numId="2">
    <w:abstractNumId w:val="12"/>
  </w:num>
  <w:num w:numId="3">
    <w:abstractNumId w:val="10"/>
  </w:num>
  <w:num w:numId="4">
    <w:abstractNumId w:val="21"/>
  </w:num>
  <w:num w:numId="5">
    <w:abstractNumId w:val="13"/>
  </w:num>
  <w:num w:numId="6">
    <w:abstractNumId w:val="16"/>
  </w:num>
  <w:num w:numId="7">
    <w:abstractNumId w:val="18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4"/>
  </w:num>
  <w:num w:numId="19">
    <w:abstractNumId w:val="15"/>
  </w:num>
  <w:num w:numId="20">
    <w:abstractNumId w:val="20"/>
  </w:num>
  <w:num w:numId="21">
    <w:abstractNumId w:val="17"/>
  </w:num>
  <w:num w:numId="22">
    <w:abstractNumId w:val="11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9AE"/>
    <w:rsid w:val="000253FF"/>
    <w:rsid w:val="000A360E"/>
    <w:rsid w:val="00110E8E"/>
    <w:rsid w:val="00127A6B"/>
    <w:rsid w:val="00156BD7"/>
    <w:rsid w:val="002727A4"/>
    <w:rsid w:val="0034102C"/>
    <w:rsid w:val="0039259C"/>
    <w:rsid w:val="0049037A"/>
    <w:rsid w:val="00494817"/>
    <w:rsid w:val="004E4B1F"/>
    <w:rsid w:val="005B5202"/>
    <w:rsid w:val="00634DAB"/>
    <w:rsid w:val="0064207A"/>
    <w:rsid w:val="00645252"/>
    <w:rsid w:val="006D3D74"/>
    <w:rsid w:val="0083569A"/>
    <w:rsid w:val="008E55F3"/>
    <w:rsid w:val="00911D6D"/>
    <w:rsid w:val="00A329AE"/>
    <w:rsid w:val="00A865B3"/>
    <w:rsid w:val="00A9204E"/>
    <w:rsid w:val="00CA1E4D"/>
    <w:rsid w:val="00D459BE"/>
    <w:rsid w:val="00E54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76804"/>
  <w15:chartTrackingRefBased/>
  <w15:docId w15:val="{FDB86003-2C88-485D-8A14-E88FB1283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569A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9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1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7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9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92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65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1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0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0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2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4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5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8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3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8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9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7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9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83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smailRatlamwala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(blank).dotx</Template>
  <TotalTime>147</TotalTime>
  <Pages>8</Pages>
  <Words>403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</cp:revision>
  <dcterms:created xsi:type="dcterms:W3CDTF">2022-01-31T16:09:00Z</dcterms:created>
  <dcterms:modified xsi:type="dcterms:W3CDTF">2022-02-01T07:17:00Z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