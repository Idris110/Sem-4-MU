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259C" w:rsidRDefault="002727A4">
      <w:r>
        <w:rPr>
          <w:noProof/>
        </w:rPr>
        <w:drawing>
          <wp:inline distT="0" distB="0" distL="0" distR="0" wp14:anchorId="4B4629D0" wp14:editId="6927E9BA">
            <wp:extent cx="6515100" cy="905712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43" r="1227"/>
                    <a:stretch/>
                  </pic:blipFill>
                  <pic:spPr bwMode="auto">
                    <a:xfrm>
                      <a:off x="0" y="0"/>
                      <a:ext cx="6515797" cy="905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9204E" w:rsidRPr="002727A4" w:rsidRDefault="0039259C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lastRenderedPageBreak/>
        <w:t>Program :</w:t>
      </w:r>
    </w:p>
    <w:p w:rsidR="0039259C" w:rsidRDefault="0039259C">
      <w:pPr>
        <w:rPr>
          <w:b/>
          <w:sz w:val="32"/>
          <w:szCs w:val="32"/>
        </w:rPr>
      </w:pPr>
    </w:p>
    <w:p w:rsidR="0039259C" w:rsidRDefault="0039259C" w:rsidP="0039259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CDCAA"/>
          <w:sz w:val="21"/>
          <w:szCs w:val="21"/>
        </w:rPr>
      </w:pPr>
    </w:p>
    <w:p w:rsidR="0039259C" w:rsidRPr="00E548D8" w:rsidRDefault="0039259C" w:rsidP="0039259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'''Twinkle, twinkle, little star,</w:t>
      </w:r>
      <w:r w:rsidRPr="00E548D8">
        <w:rPr>
          <w:rFonts w:ascii="Consolas" w:eastAsia="Times New Roman" w:hAnsi="Consolas" w:cs="Consolas"/>
          <w:color w:val="D7BA7D"/>
          <w:sz w:val="24"/>
          <w:szCs w:val="24"/>
        </w:rPr>
        <w:t>\n\t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"How I wonder what you are! "</w:t>
      </w:r>
      <w:r w:rsidRPr="00E548D8">
        <w:rPr>
          <w:rFonts w:ascii="Consolas" w:eastAsia="Times New Roman" w:hAnsi="Consolas" w:cs="Consolas"/>
          <w:color w:val="D7BA7D"/>
          <w:sz w:val="24"/>
          <w:szCs w:val="24"/>
        </w:rPr>
        <w:t>\n\t\t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Up above the world so high,</w:t>
      </w:r>
      <w:r w:rsidRPr="00E548D8">
        <w:rPr>
          <w:rFonts w:ascii="Consolas" w:eastAsia="Times New Roman" w:hAnsi="Consolas" w:cs="Consolas"/>
          <w:color w:val="D7BA7D"/>
          <w:sz w:val="24"/>
          <w:szCs w:val="24"/>
        </w:rPr>
        <w:t>\n\t\t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Like a diamond in the sky.</w:t>
      </w:r>
      <w:r w:rsidRPr="00E548D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Twinkle, ' twinkle ', little star,</w:t>
      </w:r>
      <w:r w:rsidRPr="00E548D8">
        <w:rPr>
          <w:rFonts w:ascii="Consolas" w:eastAsia="Times New Roman" w:hAnsi="Consolas" w:cs="Consolas"/>
          <w:color w:val="D7BA7D"/>
          <w:sz w:val="24"/>
          <w:szCs w:val="24"/>
        </w:rPr>
        <w:t>\n\t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How I wonder what you are'''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9259C" w:rsidRPr="0039259C" w:rsidRDefault="0039259C" w:rsidP="0039259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9259C" w:rsidRDefault="0039259C">
      <w:pPr>
        <w:rPr>
          <w:b/>
          <w:sz w:val="32"/>
          <w:szCs w:val="32"/>
        </w:rPr>
      </w:pPr>
    </w:p>
    <w:p w:rsidR="00D459BE" w:rsidRDefault="00D459BE">
      <w:pPr>
        <w:rPr>
          <w:b/>
          <w:sz w:val="32"/>
          <w:szCs w:val="32"/>
        </w:rPr>
      </w:pPr>
    </w:p>
    <w:p w:rsidR="0039259C" w:rsidRPr="002727A4" w:rsidRDefault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Output :</w:t>
      </w:r>
    </w:p>
    <w:p w:rsidR="00D459BE" w:rsidRDefault="00D459BE">
      <w:pPr>
        <w:rPr>
          <w:b/>
          <w:sz w:val="32"/>
          <w:szCs w:val="32"/>
        </w:rPr>
      </w:pPr>
    </w:p>
    <w:p w:rsidR="0039259C" w:rsidRPr="00E548D8" w:rsidRDefault="00D459BE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1E7E147" wp14:editId="71D7C306">
            <wp:extent cx="6381750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59C">
        <w:br w:type="page"/>
      </w:r>
      <w:r w:rsidR="002727A4">
        <w:rPr>
          <w:noProof/>
        </w:rPr>
        <w:lastRenderedPageBreak/>
        <w:drawing>
          <wp:inline distT="0" distB="0" distL="0" distR="0" wp14:anchorId="6EDF1293" wp14:editId="222D8F14">
            <wp:extent cx="6397625" cy="91440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9C" w:rsidRPr="002727A4" w:rsidRDefault="002727A4" w:rsidP="0039259C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lastRenderedPageBreak/>
        <w:t>Program :</w:t>
      </w:r>
    </w:p>
    <w:p w:rsidR="0039259C" w:rsidRDefault="0039259C" w:rsidP="0039259C">
      <w:pPr>
        <w:rPr>
          <w:b/>
          <w:sz w:val="32"/>
          <w:szCs w:val="32"/>
        </w:rPr>
      </w:pPr>
    </w:p>
    <w:p w:rsid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D459BE" w:rsidRPr="00E548D8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name = </w:t>
      </w:r>
      <w:r w:rsidRPr="00E548D8">
        <w:rPr>
          <w:rFonts w:ascii="Consolas" w:eastAsia="Times New Roman" w:hAnsi="Consolas" w:cs="Consolas"/>
          <w:color w:val="4EC9B0"/>
          <w:sz w:val="24"/>
          <w:szCs w:val="24"/>
        </w:rPr>
        <w:t>str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"Enter your name :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))</w:t>
      </w:r>
    </w:p>
    <w:p w:rsidR="00D459BE" w:rsidRPr="00E548D8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age = </w:t>
      </w:r>
      <w:r w:rsidRPr="00E548D8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"Enter age :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))</w:t>
      </w:r>
    </w:p>
    <w:p w:rsidR="00D459BE" w:rsidRPr="00E548D8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D459BE" w:rsidRPr="00E548D8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"""</w:t>
      </w:r>
      <w:r w:rsidRPr="00E548D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Using str.format()</w:t>
      </w:r>
    </w:p>
    <w:p w:rsidR="00D459BE" w:rsidRPr="00E548D8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 xml:space="preserve">Your name is </w:t>
      </w:r>
      <w:r w:rsidRPr="00E548D8">
        <w:rPr>
          <w:rFonts w:ascii="Consolas" w:eastAsia="Times New Roman" w:hAnsi="Consolas" w:cs="Consolas"/>
          <w:color w:val="569CD6"/>
          <w:sz w:val="24"/>
          <w:szCs w:val="24"/>
        </w:rPr>
        <w:t>{}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 xml:space="preserve">, you're </w:t>
      </w:r>
      <w:r w:rsidRPr="00E548D8">
        <w:rPr>
          <w:rFonts w:ascii="Consolas" w:eastAsia="Times New Roman" w:hAnsi="Consolas" w:cs="Consolas"/>
          <w:color w:val="569CD6"/>
          <w:sz w:val="24"/>
          <w:szCs w:val="24"/>
        </w:rPr>
        <w:t>{}</w:t>
      </w:r>
      <w:r w:rsidRPr="00E548D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"""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.format(name,age))</w:t>
      </w:r>
    </w:p>
    <w:p w:rsidR="00D459BE" w:rsidRPr="00E548D8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D459BE" w:rsidRPr="00E548D8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"""Using modulo operator</w:t>
      </w:r>
    </w:p>
    <w:p w:rsidR="00D459BE" w:rsidRPr="00E548D8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 xml:space="preserve">Your name is </w:t>
      </w:r>
      <w:r w:rsidRPr="00E548D8">
        <w:rPr>
          <w:rFonts w:ascii="Consolas" w:eastAsia="Times New Roman" w:hAnsi="Consolas" w:cs="Consolas"/>
          <w:color w:val="569CD6"/>
          <w:sz w:val="24"/>
          <w:szCs w:val="24"/>
        </w:rPr>
        <w:t>%s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 xml:space="preserve">, you're </w:t>
      </w:r>
      <w:r w:rsidRPr="00E548D8">
        <w:rPr>
          <w:rFonts w:ascii="Consolas" w:eastAsia="Times New Roman" w:hAnsi="Consolas" w:cs="Consolas"/>
          <w:color w:val="569CD6"/>
          <w:sz w:val="24"/>
          <w:szCs w:val="24"/>
        </w:rPr>
        <w:t>%d</w:t>
      </w:r>
      <w:r w:rsidRPr="00E548D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"""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%(name,age)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9259C" w:rsidRDefault="0039259C" w:rsidP="0039259C">
      <w:pPr>
        <w:rPr>
          <w:b/>
          <w:sz w:val="32"/>
          <w:szCs w:val="32"/>
        </w:rPr>
      </w:pPr>
    </w:p>
    <w:p w:rsidR="00D459BE" w:rsidRDefault="00D459BE" w:rsidP="0039259C">
      <w:pPr>
        <w:rPr>
          <w:b/>
          <w:sz w:val="32"/>
          <w:szCs w:val="32"/>
        </w:rPr>
      </w:pPr>
    </w:p>
    <w:p w:rsidR="0039259C" w:rsidRPr="002727A4" w:rsidRDefault="0039259C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Output :</w:t>
      </w:r>
    </w:p>
    <w:p w:rsidR="00D459BE" w:rsidRDefault="00D459BE" w:rsidP="0039259C">
      <w:pPr>
        <w:rPr>
          <w:b/>
          <w:sz w:val="32"/>
          <w:szCs w:val="32"/>
        </w:rPr>
      </w:pPr>
    </w:p>
    <w:p w:rsidR="00D459BE" w:rsidRDefault="00D459BE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9490453" wp14:editId="16D86DFA">
            <wp:extent cx="3819525" cy="1790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9C" w:rsidRPr="0039259C" w:rsidRDefault="0039259C" w:rsidP="0039259C">
      <w:pPr>
        <w:rPr>
          <w:b/>
          <w:sz w:val="32"/>
          <w:szCs w:val="32"/>
        </w:rPr>
      </w:pPr>
    </w:p>
    <w:p w:rsidR="0039259C" w:rsidRDefault="0039259C" w:rsidP="0039259C"/>
    <w:p w:rsidR="0039259C" w:rsidRDefault="0039259C" w:rsidP="0039259C">
      <w:r>
        <w:br w:type="page"/>
      </w:r>
      <w:r w:rsidR="002727A4">
        <w:rPr>
          <w:noProof/>
        </w:rPr>
        <w:lastRenderedPageBreak/>
        <w:drawing>
          <wp:inline distT="0" distB="0" distL="0" distR="0" wp14:anchorId="2AA30A7D" wp14:editId="72E29A5A">
            <wp:extent cx="6841490" cy="914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9C" w:rsidRPr="002727A4" w:rsidRDefault="002727A4" w:rsidP="0039259C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lastRenderedPageBreak/>
        <w:t>Program :</w:t>
      </w:r>
    </w:p>
    <w:p w:rsidR="0039259C" w:rsidRDefault="0039259C" w:rsidP="0039259C">
      <w:pPr>
        <w:rPr>
          <w:b/>
          <w:sz w:val="32"/>
          <w:szCs w:val="32"/>
        </w:rPr>
      </w:pPr>
    </w:p>
    <w:p w:rsidR="00E548D8" w:rsidRDefault="00E548D8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year = </w:t>
      </w:r>
      <w:r w:rsidRPr="00E548D8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"Enter the Year to be checked: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))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(year % 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== 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(year % 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100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!=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548D8">
        <w:rPr>
          <w:rFonts w:ascii="Consolas" w:eastAsia="Times New Roman" w:hAnsi="Consolas" w:cs="Consolas"/>
          <w:color w:val="569CD6"/>
          <w:sz w:val="24"/>
          <w:szCs w:val="24"/>
        </w:rPr>
        <w:t>%d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 xml:space="preserve"> is a Leap Year"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% year)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: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year % 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400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: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548D8">
        <w:rPr>
          <w:rFonts w:ascii="Consolas" w:eastAsia="Times New Roman" w:hAnsi="Consolas" w:cs="Consolas"/>
          <w:color w:val="569CD6"/>
          <w:sz w:val="24"/>
          <w:szCs w:val="24"/>
        </w:rPr>
        <w:t>%d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 xml:space="preserve"> is a Leap Year"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% year)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: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548D8">
        <w:rPr>
          <w:rFonts w:ascii="Consolas" w:eastAsia="Times New Roman" w:hAnsi="Consolas" w:cs="Consolas"/>
          <w:color w:val="569CD6"/>
          <w:sz w:val="24"/>
          <w:szCs w:val="24"/>
        </w:rPr>
        <w:t>%d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 xml:space="preserve"> is Not the Leap Year"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% year)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548D8">
        <w:rPr>
          <w:rFonts w:ascii="Consolas" w:eastAsia="Times New Roman" w:hAnsi="Consolas" w:cs="Consolas"/>
          <w:color w:val="569CD6"/>
          <w:sz w:val="24"/>
          <w:szCs w:val="24"/>
        </w:rPr>
        <w:t>%d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 xml:space="preserve"> is Not the Leap Year"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% year)</w:t>
      </w:r>
    </w:p>
    <w:p w:rsidR="000A360E" w:rsidRPr="000A360E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9259C" w:rsidRDefault="0039259C" w:rsidP="0039259C">
      <w:pPr>
        <w:rPr>
          <w:b/>
          <w:sz w:val="32"/>
          <w:szCs w:val="32"/>
        </w:rPr>
      </w:pPr>
    </w:p>
    <w:p w:rsidR="000A360E" w:rsidRDefault="000A360E" w:rsidP="0039259C">
      <w:pPr>
        <w:rPr>
          <w:b/>
          <w:sz w:val="32"/>
          <w:szCs w:val="32"/>
        </w:rPr>
      </w:pPr>
    </w:p>
    <w:p w:rsidR="0039259C" w:rsidRPr="002727A4" w:rsidRDefault="0039259C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Output :</w:t>
      </w:r>
    </w:p>
    <w:p w:rsidR="000A360E" w:rsidRDefault="000A360E" w:rsidP="0039259C">
      <w:pPr>
        <w:rPr>
          <w:b/>
          <w:sz w:val="32"/>
          <w:szCs w:val="32"/>
        </w:rPr>
      </w:pPr>
    </w:p>
    <w:p w:rsidR="0039259C" w:rsidRPr="0039259C" w:rsidRDefault="000A360E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C9E47E4" wp14:editId="2EE5E2ED">
            <wp:extent cx="6324600" cy="1981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9C" w:rsidRDefault="0039259C" w:rsidP="0039259C"/>
    <w:p w:rsidR="0039259C" w:rsidRDefault="0039259C" w:rsidP="0039259C">
      <w:r>
        <w:br w:type="page"/>
      </w:r>
      <w:r w:rsidR="002727A4">
        <w:rPr>
          <w:noProof/>
        </w:rPr>
        <w:lastRenderedPageBreak/>
        <w:drawing>
          <wp:inline distT="0" distB="0" distL="0" distR="0" wp14:anchorId="5B8CEE74" wp14:editId="495BE21A">
            <wp:extent cx="6841490" cy="914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7A4" w:rsidRPr="002727A4" w:rsidRDefault="002727A4" w:rsidP="002727A4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lastRenderedPageBreak/>
        <w:t>Program :</w:t>
      </w:r>
    </w:p>
    <w:p w:rsidR="0039259C" w:rsidRDefault="0039259C" w:rsidP="0039259C">
      <w:pPr>
        <w:rPr>
          <w:b/>
          <w:sz w:val="32"/>
          <w:szCs w:val="32"/>
        </w:rPr>
      </w:pPr>
    </w:p>
    <w:p w:rsid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C586C0"/>
          <w:sz w:val="21"/>
          <w:szCs w:val="21"/>
        </w:rPr>
      </w:pP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 num </w:t>
      </w:r>
      <w:r w:rsidRPr="00D459BE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D459BE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D459BE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D459BE">
        <w:rPr>
          <w:rFonts w:ascii="Consolas" w:eastAsia="Times New Roman" w:hAnsi="Consolas" w:cs="Consolas"/>
          <w:color w:val="B5CEA8"/>
          <w:sz w:val="24"/>
          <w:szCs w:val="24"/>
        </w:rPr>
        <w:t>1001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    n = </w:t>
      </w:r>
      <w:r w:rsidRPr="00D459BE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D459BE">
        <w:rPr>
          <w:rFonts w:ascii="Consolas" w:eastAsia="Times New Roman" w:hAnsi="Consolas" w:cs="Consolas"/>
          <w:color w:val="4EC9B0"/>
          <w:sz w:val="24"/>
          <w:szCs w:val="24"/>
        </w:rPr>
        <w:t>str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(num))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D459BE">
        <w:rPr>
          <w:rFonts w:ascii="Consolas" w:eastAsia="Times New Roman" w:hAnsi="Consolas" w:cs="Consolas"/>
          <w:color w:val="DCDCAA"/>
          <w:sz w:val="24"/>
          <w:szCs w:val="24"/>
        </w:rPr>
        <w:t>sum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D459BE">
        <w:rPr>
          <w:rFonts w:ascii="Consolas" w:eastAsia="Times New Roman" w:hAnsi="Consolas" w:cs="Consolas"/>
          <w:color w:val="B5CEA8"/>
          <w:sz w:val="24"/>
          <w:szCs w:val="24"/>
        </w:rPr>
        <w:t>0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    temp = num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D459BE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 temp &gt; </w:t>
      </w:r>
      <w:r w:rsidRPr="00D459BE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digit = temp % </w:t>
      </w:r>
      <w:r w:rsidRPr="00D459BE">
        <w:rPr>
          <w:rFonts w:ascii="Consolas" w:eastAsia="Times New Roman" w:hAnsi="Consolas" w:cs="Consolas"/>
          <w:color w:val="B5CEA8"/>
          <w:sz w:val="24"/>
          <w:szCs w:val="24"/>
        </w:rPr>
        <w:t>10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D459BE">
        <w:rPr>
          <w:rFonts w:ascii="Consolas" w:eastAsia="Times New Roman" w:hAnsi="Consolas" w:cs="Consolas"/>
          <w:color w:val="DCDCAA"/>
          <w:sz w:val="24"/>
          <w:szCs w:val="24"/>
        </w:rPr>
        <w:t>sum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 += digit ** n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temp = </w:t>
      </w:r>
      <w:r w:rsidRPr="00D459BE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(temp/</w:t>
      </w:r>
      <w:r w:rsidRPr="00D459BE">
        <w:rPr>
          <w:rFonts w:ascii="Consolas" w:eastAsia="Times New Roman" w:hAnsi="Consolas" w:cs="Consolas"/>
          <w:color w:val="B5CEA8"/>
          <w:sz w:val="24"/>
          <w:szCs w:val="24"/>
        </w:rPr>
        <w:t>10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D459BE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 num == </w:t>
      </w:r>
      <w:r w:rsidRPr="00D459BE">
        <w:rPr>
          <w:rFonts w:ascii="Consolas" w:eastAsia="Times New Roman" w:hAnsi="Consolas" w:cs="Consolas"/>
          <w:color w:val="DCDCAA"/>
          <w:sz w:val="24"/>
          <w:szCs w:val="24"/>
        </w:rPr>
        <w:t>sum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D459BE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D459BE">
        <w:rPr>
          <w:rFonts w:ascii="Consolas" w:eastAsia="Times New Roman" w:hAnsi="Consolas" w:cs="Consolas"/>
          <w:color w:val="D4D4D4"/>
          <w:sz w:val="24"/>
          <w:szCs w:val="24"/>
        </w:rPr>
        <w:t>(num)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9259C" w:rsidRDefault="0039259C" w:rsidP="0039259C">
      <w:pPr>
        <w:rPr>
          <w:b/>
          <w:sz w:val="32"/>
          <w:szCs w:val="32"/>
        </w:rPr>
      </w:pPr>
    </w:p>
    <w:p w:rsidR="00D459BE" w:rsidRDefault="00D459BE" w:rsidP="0039259C">
      <w:pPr>
        <w:rPr>
          <w:b/>
          <w:sz w:val="32"/>
          <w:szCs w:val="32"/>
        </w:rPr>
      </w:pPr>
    </w:p>
    <w:p w:rsidR="0039259C" w:rsidRPr="002727A4" w:rsidRDefault="0039259C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Output :</w:t>
      </w:r>
    </w:p>
    <w:p w:rsidR="00D459BE" w:rsidRDefault="00D459BE" w:rsidP="0039259C">
      <w:pPr>
        <w:rPr>
          <w:b/>
          <w:sz w:val="32"/>
          <w:szCs w:val="32"/>
        </w:rPr>
      </w:pPr>
    </w:p>
    <w:p w:rsidR="0039259C" w:rsidRPr="0039259C" w:rsidRDefault="00D459BE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AFA097E" wp14:editId="7DA1E7E5">
            <wp:extent cx="1009650" cy="257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9C" w:rsidRDefault="0039259C" w:rsidP="0039259C"/>
    <w:p w:rsidR="0039259C" w:rsidRDefault="0039259C" w:rsidP="0039259C">
      <w:r>
        <w:br w:type="page"/>
      </w:r>
      <w:r w:rsidR="002727A4">
        <w:rPr>
          <w:noProof/>
        </w:rPr>
        <w:lastRenderedPageBreak/>
        <w:drawing>
          <wp:inline distT="0" distB="0" distL="0" distR="0" wp14:anchorId="4E23242A" wp14:editId="0F46646C">
            <wp:extent cx="6841490" cy="9144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7A4" w:rsidRPr="002727A4" w:rsidRDefault="002727A4" w:rsidP="002727A4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lastRenderedPageBreak/>
        <w:t>Program :</w:t>
      </w:r>
    </w:p>
    <w:p w:rsidR="0039259C" w:rsidRDefault="0039259C" w:rsidP="0039259C">
      <w:pPr>
        <w:rPr>
          <w:b/>
          <w:sz w:val="32"/>
          <w:szCs w:val="32"/>
        </w:rPr>
      </w:pPr>
    </w:p>
    <w:p w:rsidR="000A360E" w:rsidRPr="000A360E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n = </w:t>
      </w:r>
      <w:r w:rsidRPr="00E548D8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"Enter the value of 'n':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))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a = 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0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b = 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1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sum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0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count = 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1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"Fibonacci Series: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(count &lt;= n):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sum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    a = b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b =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sum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sum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= a + b</w:t>
      </w:r>
    </w:p>
    <w:p w:rsidR="000A360E" w:rsidRPr="00E548D8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    count +=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1</w:t>
      </w:r>
    </w:p>
    <w:p w:rsidR="000A360E" w:rsidRPr="000A360E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A360E" w:rsidRDefault="000A360E" w:rsidP="0039259C">
      <w:pPr>
        <w:rPr>
          <w:b/>
          <w:sz w:val="32"/>
          <w:szCs w:val="32"/>
        </w:rPr>
      </w:pPr>
    </w:p>
    <w:p w:rsidR="0039259C" w:rsidRDefault="0039259C" w:rsidP="0039259C">
      <w:pPr>
        <w:rPr>
          <w:b/>
          <w:sz w:val="32"/>
          <w:szCs w:val="32"/>
        </w:rPr>
      </w:pPr>
    </w:p>
    <w:p w:rsidR="0039259C" w:rsidRPr="002727A4" w:rsidRDefault="0039259C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Output :</w:t>
      </w:r>
    </w:p>
    <w:p w:rsidR="008E55F3" w:rsidRDefault="008E55F3" w:rsidP="0039259C">
      <w:pPr>
        <w:rPr>
          <w:b/>
          <w:sz w:val="32"/>
          <w:szCs w:val="32"/>
        </w:rPr>
      </w:pPr>
    </w:p>
    <w:p w:rsidR="0039259C" w:rsidRPr="00E548D8" w:rsidRDefault="008E55F3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DA8EAD1" wp14:editId="06A9485B">
            <wp:extent cx="4248150" cy="638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59C">
        <w:br w:type="page"/>
      </w:r>
      <w:r w:rsidR="002727A4">
        <w:rPr>
          <w:noProof/>
        </w:rPr>
        <w:lastRenderedPageBreak/>
        <w:drawing>
          <wp:inline distT="0" distB="0" distL="0" distR="0" wp14:anchorId="737CDB16" wp14:editId="4E6E05F1">
            <wp:extent cx="6841490" cy="914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FF" w:rsidRPr="002727A4" w:rsidRDefault="002727A4" w:rsidP="000253FF">
      <w:pPr>
        <w:rPr>
          <w:rFonts w:ascii="Century Gothic" w:eastAsia="Yu Mincho Light" w:hAnsi="Century Gothic"/>
          <w:sz w:val="32"/>
          <w:szCs w:val="32"/>
        </w:rPr>
      </w:pPr>
      <w:r>
        <w:rPr>
          <w:rFonts w:ascii="Century Gothic" w:eastAsia="Yu Mincho Light" w:hAnsi="Century Gothic"/>
          <w:sz w:val="32"/>
          <w:szCs w:val="32"/>
        </w:rPr>
        <w:lastRenderedPageBreak/>
        <w:t xml:space="preserve">Program </w:t>
      </w:r>
      <w:r w:rsidR="000253FF">
        <w:rPr>
          <w:b/>
          <w:sz w:val="32"/>
          <w:szCs w:val="32"/>
        </w:rPr>
        <w:t xml:space="preserve"> </w:t>
      </w:r>
      <w:r w:rsidR="000253FF" w:rsidRPr="002727A4">
        <w:rPr>
          <w:rFonts w:ascii="Century Gothic" w:hAnsi="Century Gothic"/>
          <w:sz w:val="32"/>
          <w:szCs w:val="32"/>
        </w:rPr>
        <w:t>/Output</w:t>
      </w:r>
      <w:r w:rsidR="000253FF">
        <w:rPr>
          <w:b/>
          <w:sz w:val="32"/>
          <w:szCs w:val="32"/>
        </w:rPr>
        <w:t xml:space="preserve"> :</w:t>
      </w:r>
    </w:p>
    <w:p w:rsidR="000253FF" w:rsidRDefault="000253FF" w:rsidP="0039259C">
      <w:pPr>
        <w:rPr>
          <w:sz w:val="32"/>
          <w:szCs w:val="32"/>
        </w:rPr>
      </w:pPr>
    </w:p>
    <w:p w:rsidR="00E548D8" w:rsidRDefault="00E548D8" w:rsidP="0039259C">
      <w:pPr>
        <w:rPr>
          <w:sz w:val="32"/>
          <w:szCs w:val="32"/>
        </w:rPr>
      </w:pPr>
    </w:p>
    <w:p w:rsidR="00E548D8" w:rsidRDefault="00156BD7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A.</w:t>
      </w:r>
    </w:p>
    <w:p w:rsidR="00E548D8" w:rsidRPr="002727A4" w:rsidRDefault="00E548D8" w:rsidP="0039259C">
      <w:pPr>
        <w:rPr>
          <w:rFonts w:ascii="Century Gothic" w:hAnsi="Century Gothic"/>
          <w:sz w:val="32"/>
          <w:szCs w:val="32"/>
        </w:rPr>
      </w:pPr>
    </w:p>
    <w:p w:rsidR="000253FF" w:rsidRPr="000253FF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j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(i+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chr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(i+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65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),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0253FF" w:rsidRPr="000253FF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9259C" w:rsidRDefault="0039259C" w:rsidP="0039259C">
      <w:pPr>
        <w:rPr>
          <w:b/>
          <w:sz w:val="32"/>
          <w:szCs w:val="32"/>
        </w:rPr>
      </w:pPr>
    </w:p>
    <w:p w:rsidR="0039259C" w:rsidRDefault="000253FF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71108D6" wp14:editId="1022EF36">
            <wp:extent cx="4991100" cy="1019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FF" w:rsidRDefault="000253FF" w:rsidP="0039259C">
      <w:pPr>
        <w:rPr>
          <w:b/>
          <w:sz w:val="32"/>
          <w:szCs w:val="32"/>
        </w:rPr>
      </w:pPr>
    </w:p>
    <w:p w:rsidR="000253FF" w:rsidRDefault="000253FF" w:rsidP="0039259C">
      <w:pPr>
        <w:rPr>
          <w:b/>
          <w:sz w:val="32"/>
          <w:szCs w:val="32"/>
        </w:rPr>
      </w:pPr>
    </w:p>
    <w:p w:rsidR="000253FF" w:rsidRDefault="00156BD7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B</w:t>
      </w:r>
      <w:r w:rsidR="000253FF" w:rsidRPr="002727A4">
        <w:rPr>
          <w:rFonts w:ascii="Century Gothic" w:hAnsi="Century Gothic"/>
          <w:sz w:val="32"/>
          <w:szCs w:val="32"/>
        </w:rPr>
        <w:t>.</w:t>
      </w:r>
    </w:p>
    <w:p w:rsidR="00E548D8" w:rsidRPr="002727A4" w:rsidRDefault="00E548D8" w:rsidP="0039259C">
      <w:pPr>
        <w:rPr>
          <w:rFonts w:ascii="Century Gothic" w:hAnsi="Century Gothic"/>
          <w:sz w:val="32"/>
          <w:szCs w:val="32"/>
        </w:rPr>
      </w:pPr>
    </w:p>
    <w:p w:rsidR="000253FF" w:rsidRPr="000253FF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j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(i):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j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-i):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"*"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0253FF" w:rsidRPr="000253FF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253FF" w:rsidRDefault="000253FF" w:rsidP="0039259C">
      <w:pPr>
        <w:rPr>
          <w:b/>
          <w:sz w:val="32"/>
          <w:szCs w:val="32"/>
        </w:rPr>
      </w:pPr>
    </w:p>
    <w:p w:rsidR="000253FF" w:rsidRDefault="000253FF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D60E795" wp14:editId="01E52E33">
            <wp:extent cx="4762500" cy="1000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FF" w:rsidRDefault="000253FF" w:rsidP="0039259C">
      <w:pPr>
        <w:rPr>
          <w:b/>
          <w:sz w:val="32"/>
          <w:szCs w:val="32"/>
        </w:rPr>
      </w:pPr>
    </w:p>
    <w:p w:rsidR="000253FF" w:rsidRDefault="000253FF" w:rsidP="0039259C">
      <w:pPr>
        <w:rPr>
          <w:b/>
          <w:sz w:val="32"/>
          <w:szCs w:val="32"/>
        </w:rPr>
      </w:pPr>
    </w:p>
    <w:p w:rsidR="00E548D8" w:rsidRDefault="00E548D8" w:rsidP="0039259C">
      <w:pPr>
        <w:rPr>
          <w:b/>
          <w:sz w:val="32"/>
          <w:szCs w:val="32"/>
        </w:rPr>
      </w:pPr>
    </w:p>
    <w:p w:rsidR="00E548D8" w:rsidRDefault="00E548D8" w:rsidP="0039259C">
      <w:pPr>
        <w:rPr>
          <w:b/>
          <w:sz w:val="32"/>
          <w:szCs w:val="32"/>
        </w:rPr>
      </w:pPr>
    </w:p>
    <w:p w:rsidR="00E548D8" w:rsidRDefault="00E548D8" w:rsidP="0039259C">
      <w:pPr>
        <w:rPr>
          <w:b/>
          <w:sz w:val="32"/>
          <w:szCs w:val="32"/>
        </w:rPr>
      </w:pPr>
    </w:p>
    <w:p w:rsidR="00E548D8" w:rsidRDefault="00E548D8" w:rsidP="0039259C">
      <w:pPr>
        <w:rPr>
          <w:b/>
          <w:sz w:val="32"/>
          <w:szCs w:val="32"/>
        </w:rPr>
      </w:pPr>
    </w:p>
    <w:p w:rsidR="00E548D8" w:rsidRDefault="00E548D8" w:rsidP="0039259C">
      <w:pPr>
        <w:rPr>
          <w:b/>
          <w:sz w:val="32"/>
          <w:szCs w:val="32"/>
        </w:rPr>
      </w:pPr>
    </w:p>
    <w:p w:rsidR="000253FF" w:rsidRDefault="00156BD7" w:rsidP="000253FF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lastRenderedPageBreak/>
        <w:t>C.</w:t>
      </w:r>
    </w:p>
    <w:p w:rsidR="00E548D8" w:rsidRPr="002727A4" w:rsidRDefault="00E548D8" w:rsidP="000253FF">
      <w:pPr>
        <w:rPr>
          <w:rFonts w:ascii="Century Gothic" w:hAnsi="Century Gothic"/>
          <w:sz w:val="32"/>
          <w:szCs w:val="32"/>
        </w:rPr>
      </w:pPr>
    </w:p>
    <w:p w:rsidR="000253FF" w:rsidRPr="000253FF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6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j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-i):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j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(i+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(j+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j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(i,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,-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(j,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0253FF" w:rsidRPr="000253FF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548D8" w:rsidRDefault="00E548D8" w:rsidP="000253FF">
      <w:pPr>
        <w:rPr>
          <w:noProof/>
        </w:rPr>
      </w:pPr>
    </w:p>
    <w:p w:rsidR="000253FF" w:rsidRPr="000253FF" w:rsidRDefault="000253FF" w:rsidP="000253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C2A8F9C" wp14:editId="7B79761A">
            <wp:extent cx="5810250" cy="1238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FF" w:rsidRDefault="000253FF" w:rsidP="0039259C">
      <w:pPr>
        <w:rPr>
          <w:b/>
          <w:sz w:val="32"/>
          <w:szCs w:val="32"/>
        </w:rPr>
      </w:pPr>
    </w:p>
    <w:p w:rsidR="00156BD7" w:rsidRDefault="00156BD7" w:rsidP="0039259C">
      <w:pPr>
        <w:rPr>
          <w:b/>
          <w:sz w:val="32"/>
          <w:szCs w:val="32"/>
        </w:rPr>
      </w:pPr>
    </w:p>
    <w:p w:rsidR="000253FF" w:rsidRDefault="00156BD7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D.</w:t>
      </w:r>
    </w:p>
    <w:p w:rsidR="00E548D8" w:rsidRPr="002727A4" w:rsidRDefault="00E548D8" w:rsidP="0039259C">
      <w:pPr>
        <w:rPr>
          <w:rFonts w:ascii="Century Gothic" w:hAnsi="Century Gothic"/>
          <w:sz w:val="32"/>
          <w:szCs w:val="32"/>
        </w:rPr>
      </w:pPr>
    </w:p>
    <w:p w:rsidR="000253FF" w:rsidRPr="000253FF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j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-i):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j </w:t>
      </w:r>
      <w:r w:rsidRPr="00E548D8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(i+</w:t>
      </w:r>
      <w:r w:rsidRPr="00E548D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):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"* 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548D8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548D8">
        <w:rPr>
          <w:rFonts w:ascii="Consolas" w:eastAsia="Times New Roman" w:hAnsi="Consolas" w:cs="Consolas"/>
          <w:color w:val="CE9178"/>
          <w:sz w:val="24"/>
          <w:szCs w:val="24"/>
        </w:rPr>
        <w:t>""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0253FF" w:rsidRPr="00E548D8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548D8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E548D8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0253FF" w:rsidRPr="000253FF" w:rsidRDefault="000253FF" w:rsidP="000253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0253FF" w:rsidRDefault="000253FF" w:rsidP="0039259C">
      <w:pPr>
        <w:rPr>
          <w:sz w:val="32"/>
          <w:szCs w:val="32"/>
        </w:rPr>
      </w:pPr>
    </w:p>
    <w:p w:rsidR="000253FF" w:rsidRPr="000253FF" w:rsidRDefault="000253FF" w:rsidP="003925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9CBEB7" wp14:editId="29BEF050">
            <wp:extent cx="5086350" cy="1028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53FF" w:rsidRPr="000253FF" w:rsidSect="003925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5202" w:rsidRDefault="005B5202" w:rsidP="00E548D8">
      <w:r>
        <w:separator/>
      </w:r>
    </w:p>
  </w:endnote>
  <w:endnote w:type="continuationSeparator" w:id="0">
    <w:p w:rsidR="005B5202" w:rsidRDefault="005B5202" w:rsidP="00E548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Mincho Light">
    <w:panose1 w:val="02020300000000000000"/>
    <w:charset w:val="80"/>
    <w:family w:val="roman"/>
    <w:pitch w:val="variable"/>
    <w:sig w:usb0="800002E7" w:usb1="2AC7FCF0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5202" w:rsidRDefault="005B5202" w:rsidP="00E548D8">
      <w:r>
        <w:separator/>
      </w:r>
    </w:p>
  </w:footnote>
  <w:footnote w:type="continuationSeparator" w:id="0">
    <w:p w:rsidR="005B5202" w:rsidRDefault="005B5202" w:rsidP="00E548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9"/>
  </w:num>
  <w:num w:numId="2">
    <w:abstractNumId w:val="12"/>
  </w:num>
  <w:num w:numId="3">
    <w:abstractNumId w:val="10"/>
  </w:num>
  <w:num w:numId="4">
    <w:abstractNumId w:val="21"/>
  </w:num>
  <w:num w:numId="5">
    <w:abstractNumId w:val="13"/>
  </w:num>
  <w:num w:numId="6">
    <w:abstractNumId w:val="16"/>
  </w:num>
  <w:num w:numId="7">
    <w:abstractNumId w:val="1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4"/>
  </w:num>
  <w:num w:numId="19">
    <w:abstractNumId w:val="15"/>
  </w:num>
  <w:num w:numId="20">
    <w:abstractNumId w:val="20"/>
  </w:num>
  <w:num w:numId="21">
    <w:abstractNumId w:val="17"/>
  </w:num>
  <w:num w:numId="22">
    <w:abstractNumId w:val="1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9AE"/>
    <w:rsid w:val="000253FF"/>
    <w:rsid w:val="000A360E"/>
    <w:rsid w:val="00127A6B"/>
    <w:rsid w:val="00156BD7"/>
    <w:rsid w:val="002727A4"/>
    <w:rsid w:val="0039259C"/>
    <w:rsid w:val="0049037A"/>
    <w:rsid w:val="00494817"/>
    <w:rsid w:val="005B5202"/>
    <w:rsid w:val="0064207A"/>
    <w:rsid w:val="00645252"/>
    <w:rsid w:val="006D3D74"/>
    <w:rsid w:val="0083569A"/>
    <w:rsid w:val="008E55F3"/>
    <w:rsid w:val="00A329AE"/>
    <w:rsid w:val="00A9204E"/>
    <w:rsid w:val="00D459BE"/>
    <w:rsid w:val="00E54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E75CA"/>
  <w15:chartTrackingRefBased/>
  <w15:docId w15:val="{FDB86003-2C88-485D-8A14-E88FB1283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2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65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0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0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9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9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83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smailRatlamwala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417</TotalTime>
  <Pages>13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dcterms:created xsi:type="dcterms:W3CDTF">2022-01-23T06:09:00Z</dcterms:created>
  <dcterms:modified xsi:type="dcterms:W3CDTF">2022-01-25T06:33:00Z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